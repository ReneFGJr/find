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95D62" w:rsidRPr="009A6557" w:rsidRDefault="009A6557" w:rsidP="005530DE">
      <w:pPr>
        <w:pStyle w:val="Ttulo1"/>
        <w:rPr>
          <w:caps w:val="0"/>
          <w:sz w:val="144"/>
          <w:szCs w:val="144"/>
          <w:lang w:val="pt-BR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A6557">
        <w:rPr>
          <w:caps w:val="0"/>
          <w:sz w:val="144"/>
          <w:szCs w:val="144"/>
          <w:lang w:val="pt-BR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FIND</w:t>
      </w:r>
    </w:p>
    <w:p w:rsidR="00885043" w:rsidRPr="00437FE5" w:rsidRDefault="009A6557" w:rsidP="00B14B5B">
      <w:pPr>
        <w:pStyle w:val="Ttulo2"/>
        <w:rPr>
          <w:rFonts w:hint="eastAsia"/>
          <w:lang w:val="pt-BR"/>
        </w:rPr>
      </w:pPr>
      <w:r>
        <w:rPr>
          <w:lang w:val="pt-BR"/>
        </w:rPr>
        <w:t>Manual de operação</w:t>
      </w: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232" w:type="dxa"/>
          <w:left w:w="115" w:type="dxa"/>
          <w:right w:w="115" w:type="dxa"/>
        </w:tblCellMar>
        <w:tblLook w:val="06A0" w:firstRow="1" w:lastRow="0" w:firstColumn="1" w:lastColumn="0" w:noHBand="1" w:noVBand="1"/>
        <w:tblDescription w:val="Tabela de layout"/>
      </w:tblPr>
      <w:tblGrid>
        <w:gridCol w:w="4962"/>
        <w:gridCol w:w="5504"/>
      </w:tblGrid>
      <w:tr w:rsidR="005D66BB" w:rsidRPr="00437FE5" w:rsidTr="00BD2D83">
        <w:trPr>
          <w:trHeight w:val="5235"/>
        </w:trPr>
        <w:tc>
          <w:tcPr>
            <w:tcW w:w="4962" w:type="dxa"/>
          </w:tcPr>
          <w:sdt>
            <w:sdtPr>
              <w:rPr>
                <w:lang w:val="pt-BR"/>
              </w:rPr>
              <w:alias w:val="Insira o nome:"/>
              <w:tag w:val="Insira o nome:"/>
              <w:id w:val="-1697834068"/>
              <w:placeholder>
                <w:docPart w:val="B71AB35550AA400B8C866FEEA4A05B00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15:appearance w15:val="hidden"/>
              <w:text w:multiLine="1"/>
            </w:sdtPr>
            <w:sdtEndPr/>
            <w:sdtContent>
              <w:p w:rsidR="002E178D" w:rsidRPr="00437FE5" w:rsidRDefault="009A6557" w:rsidP="00BD2D83">
                <w:pPr>
                  <w:pStyle w:val="Ttulo3"/>
                  <w:spacing w:before="3200"/>
                  <w:outlineLvl w:val="2"/>
                  <w:rPr>
                    <w:i/>
                    <w:lang w:val="pt-BR"/>
                  </w:rPr>
                </w:pPr>
                <w:r>
                  <w:rPr>
                    <w:lang w:val="pt-BR"/>
                  </w:rPr>
                  <w:t>UFRGS</w:t>
                </w:r>
              </w:p>
            </w:sdtContent>
          </w:sdt>
          <w:p w:rsidR="002E178D" w:rsidRDefault="009A6557" w:rsidP="00D96413">
            <w:pPr>
              <w:pStyle w:val="Informaesdecontato"/>
            </w:pPr>
            <w:r>
              <w:t>Faculdade de Biblioteconomia e Comunicação</w:t>
            </w:r>
          </w:p>
          <w:p w:rsidR="009A6557" w:rsidRPr="00437FE5" w:rsidRDefault="009A6557" w:rsidP="00D96413">
            <w:pPr>
              <w:pStyle w:val="Informaesdecontato"/>
              <w:rPr>
                <w:rStyle w:val="nfase"/>
                <w:lang w:val="pt-BR"/>
              </w:rPr>
            </w:pPr>
            <w:r>
              <w:rPr>
                <w:rStyle w:val="nfase"/>
                <w:lang w:val="pt-BR"/>
              </w:rPr>
              <w:t>Curso de Biblioteconomia</w:t>
            </w:r>
          </w:p>
        </w:tc>
        <w:tc>
          <w:tcPr>
            <w:tcW w:w="5504" w:type="dxa"/>
          </w:tcPr>
          <w:p w:rsidR="005D66BB" w:rsidRPr="00437FE5" w:rsidRDefault="000F3CBA" w:rsidP="009A6557">
            <w:pPr>
              <w:pStyle w:val="Ttulo5"/>
              <w:outlineLvl w:val="4"/>
              <w:rPr>
                <w:lang w:val="pt-BR"/>
              </w:rPr>
            </w:pPr>
            <w:r w:rsidRPr="00437FE5">
              <w:rPr>
                <w:lang w:val="pt-BR" w:bidi="pt-BR"/>
              </w:rPr>
              <w:t xml:space="preserve">• </w:t>
            </w:r>
            <w:r w:rsidR="009A6557">
              <w:rPr>
                <w:lang w:val="pt-BR"/>
              </w:rPr>
              <w:t>Sistema de Biblioteca com base no FRBR</w:t>
            </w:r>
          </w:p>
        </w:tc>
      </w:tr>
    </w:tbl>
    <w:p w:rsidR="00582365" w:rsidRPr="00437FE5" w:rsidRDefault="009A6557" w:rsidP="00582365">
      <w:pPr>
        <w:pStyle w:val="Ttulo4"/>
        <w:rPr>
          <w:lang w:val="pt-BR"/>
        </w:rPr>
      </w:pPr>
      <w:r>
        <w:rPr>
          <w:lang w:val="pt-BR"/>
        </w:rPr>
        <w:t xml:space="preserve">Rene Faustino Gabriel </w:t>
      </w:r>
      <w:proofErr w:type="spellStart"/>
      <w:r>
        <w:rPr>
          <w:lang w:val="pt-BR"/>
        </w:rPr>
        <w:t>junior</w:t>
      </w:r>
      <w:proofErr w:type="spellEnd"/>
    </w:p>
    <w:p w:rsidR="009A6557" w:rsidRDefault="009A6557">
      <w:pPr>
        <w:rPr>
          <w:lang w:val="pt-BR"/>
        </w:rPr>
      </w:pPr>
      <w:r>
        <w:rPr>
          <w:lang w:val="pt-BR"/>
        </w:rPr>
        <w:br w:type="page"/>
      </w:r>
    </w:p>
    <w:p w:rsidR="00582365" w:rsidRDefault="009A6557" w:rsidP="009A6557">
      <w:pPr>
        <w:pStyle w:val="Ttulo1"/>
        <w:rPr>
          <w:lang w:val="pt-BR"/>
        </w:rPr>
      </w:pPr>
      <w:r>
        <w:rPr>
          <w:lang w:val="pt-BR"/>
        </w:rPr>
        <w:lastRenderedPageBreak/>
        <w:t>1 Sistema de Biblioteca FIND</w:t>
      </w:r>
    </w:p>
    <w:p w:rsidR="009A6557" w:rsidRDefault="009A6557" w:rsidP="004C650E">
      <w:pPr>
        <w:rPr>
          <w:lang w:val="pt-BR"/>
        </w:rPr>
      </w:pPr>
    </w:p>
    <w:p w:rsidR="009A6557" w:rsidRDefault="009A6557" w:rsidP="004C650E">
      <w:pPr>
        <w:rPr>
          <w:lang w:val="pt-BR"/>
        </w:rPr>
      </w:pPr>
      <w:r>
        <w:rPr>
          <w:lang w:val="pt-BR"/>
        </w:rPr>
        <w:tab/>
        <w:t>O sistema de bibliotecas FIND foi projetado para trabalho no modelo FRBR, onde uma publicação é representada por suas descrição abstrata (</w:t>
      </w:r>
      <w:proofErr w:type="spellStart"/>
      <w:r>
        <w:rPr>
          <w:lang w:val="pt-BR"/>
        </w:rPr>
        <w:t>Work</w:t>
      </w:r>
      <w:proofErr w:type="spellEnd"/>
      <w:r>
        <w:rPr>
          <w:lang w:val="pt-BR"/>
        </w:rPr>
        <w:t>; Expression) e por sua representação física (</w:t>
      </w:r>
      <w:proofErr w:type="spellStart"/>
      <w:r>
        <w:rPr>
          <w:lang w:val="pt-BR"/>
        </w:rPr>
        <w:t>Manifestation</w:t>
      </w:r>
      <w:proofErr w:type="spellEnd"/>
      <w:r>
        <w:rPr>
          <w:lang w:val="pt-BR"/>
        </w:rPr>
        <w:t>; Item).</w:t>
      </w:r>
    </w:p>
    <w:p w:rsidR="009A6557" w:rsidRDefault="009A6557" w:rsidP="009A6557">
      <w:pPr>
        <w:jc w:val="center"/>
        <w:rPr>
          <w:lang w:val="pt-BR"/>
        </w:rPr>
      </w:pPr>
      <w:r>
        <w:rPr>
          <w:noProof/>
        </w:rPr>
        <w:drawing>
          <wp:inline distT="0" distB="0" distL="0" distR="0">
            <wp:extent cx="3257550" cy="3257550"/>
            <wp:effectExtent l="0" t="0" r="0" b="0"/>
            <wp:docPr id="1" name="Imagem 1" descr="Resultado de imagem para FR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FRB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557" w:rsidRDefault="009A6557" w:rsidP="009A6557">
      <w:pPr>
        <w:pStyle w:val="Ttulo1"/>
        <w:rPr>
          <w:lang w:val="pt-BR"/>
        </w:rPr>
      </w:pPr>
      <w:r>
        <w:rPr>
          <w:lang w:val="pt-BR"/>
        </w:rPr>
        <w:t>2 Representação Descritiva</w:t>
      </w:r>
    </w:p>
    <w:p w:rsidR="009A6557" w:rsidRDefault="009A6557" w:rsidP="009A6557">
      <w:pPr>
        <w:pStyle w:val="Ttulo2"/>
        <w:rPr>
          <w:lang w:val="pt-BR"/>
        </w:rPr>
      </w:pPr>
      <w:r>
        <w:rPr>
          <w:lang w:val="pt-BR"/>
        </w:rPr>
        <w:t>2.1 Acessar o sistema</w:t>
      </w:r>
    </w:p>
    <w:p w:rsidR="009A6557" w:rsidRDefault="009A6557" w:rsidP="009A6557">
      <w:pPr>
        <w:jc w:val="left"/>
        <w:rPr>
          <w:lang w:val="pt-BR"/>
        </w:rPr>
      </w:pPr>
      <w:r>
        <w:rPr>
          <w:lang w:val="pt-BR"/>
        </w:rPr>
        <w:tab/>
        <w:t>O FIND funciona somente na Internet, por utilizar os recursos de conceito e URI, com a interligação de catálogos e autoridades. Para acessar a versão utilize o link:</w:t>
      </w:r>
    </w:p>
    <w:p w:rsidR="009A6557" w:rsidRDefault="00191FB7" w:rsidP="00191FB7">
      <w:pPr>
        <w:jc w:val="center"/>
        <w:rPr>
          <w:lang w:val="pt-BR"/>
        </w:rPr>
      </w:pPr>
      <w:hyperlink r:id="rId13" w:history="1">
        <w:r w:rsidRPr="005A0C87">
          <w:rPr>
            <w:rStyle w:val="Hyperlink"/>
            <w:lang w:val="pt-BR"/>
          </w:rPr>
          <w:t>http://hdl.handle.net/</w:t>
        </w:r>
        <w:r w:rsidRPr="005A0C87">
          <w:rPr>
            <w:rStyle w:val="Hyperlink"/>
            <w:lang w:val="pt-BR"/>
          </w:rPr>
          <w:t>20.500.11959/100</w:t>
        </w:r>
      </w:hyperlink>
    </w:p>
    <w:p w:rsidR="00191FB7" w:rsidRDefault="00191FB7" w:rsidP="00191FB7">
      <w:pPr>
        <w:jc w:val="center"/>
        <w:rPr>
          <w:lang w:val="pt-BR"/>
        </w:rPr>
      </w:pPr>
    </w:p>
    <w:p w:rsidR="00191FB7" w:rsidRDefault="00191FB7" w:rsidP="00191FB7">
      <w:pPr>
        <w:jc w:val="center"/>
        <w:rPr>
          <w:noProof/>
          <w:lang w:val="pt-BR"/>
        </w:rPr>
      </w:pPr>
    </w:p>
    <w:p w:rsidR="00191FB7" w:rsidRDefault="00191FB7" w:rsidP="00191FB7">
      <w:pPr>
        <w:pStyle w:val="Legendas"/>
      </w:pPr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B1277">
        <w:rPr>
          <w:noProof/>
        </w:rPr>
        <w:t>1</w:t>
      </w:r>
      <w:r>
        <w:fldChar w:fldCharType="end"/>
      </w:r>
      <w:r>
        <w:t xml:space="preserve"> - Tela Principal do FIND</w:t>
      </w:r>
    </w:p>
    <w:p w:rsidR="00191FB7" w:rsidRDefault="00191FB7" w:rsidP="00191FB7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6645910" cy="2978150"/>
            <wp:effectExtent l="19050" t="19050" r="21590" b="12700"/>
            <wp:docPr id="2" name="Imagem 2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a001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3" b="7754"/>
                    <a:stretch/>
                  </pic:blipFill>
                  <pic:spPr bwMode="auto">
                    <a:xfrm>
                      <a:off x="0" y="0"/>
                      <a:ext cx="6645910" cy="29781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FB7" w:rsidRDefault="00191FB7" w:rsidP="00191FB7">
      <w:pPr>
        <w:rPr>
          <w:lang w:val="pt-BR"/>
        </w:rPr>
      </w:pPr>
      <w:r>
        <w:rPr>
          <w:lang w:val="pt-BR"/>
        </w:rPr>
        <w:tab/>
        <w:t>Nesta tela pode ser realizadas consultas por meio da caixa de busca, ou navegar pelas obras clicando nelas.</w:t>
      </w:r>
    </w:p>
    <w:p w:rsidR="00191FB7" w:rsidRDefault="00191FB7" w:rsidP="00191FB7">
      <w:pPr>
        <w:rPr>
          <w:lang w:val="pt-BR"/>
        </w:rPr>
      </w:pPr>
    </w:p>
    <w:p w:rsidR="00191FB7" w:rsidRDefault="00191FB7" w:rsidP="00191FB7">
      <w:pPr>
        <w:rPr>
          <w:lang w:val="pt-BR"/>
        </w:rPr>
      </w:pPr>
      <w:r>
        <w:rPr>
          <w:lang w:val="pt-BR"/>
        </w:rPr>
        <w:t>2.2 Acesso de administração do sistema</w:t>
      </w:r>
    </w:p>
    <w:p w:rsidR="00191FB7" w:rsidRDefault="00191FB7" w:rsidP="00191FB7">
      <w:pPr>
        <w:rPr>
          <w:lang w:val="pt-BR"/>
        </w:rPr>
      </w:pPr>
      <w:r>
        <w:rPr>
          <w:lang w:val="pt-BR"/>
        </w:rPr>
        <w:tab/>
        <w:t>Para realizar catalogações, empréstimos, impressão de éticas, relatórios é necessário estar logado no sistema. Para isso é necessário clicar em [Entrar] no canto superior direito da tela, será solicitado seu “Nome do usuário” e a “Senha” para acessar o sistema.</w:t>
      </w:r>
    </w:p>
    <w:p w:rsidR="00191FB7" w:rsidRDefault="00191FB7" w:rsidP="00191FB7">
      <w:pPr>
        <w:pStyle w:val="Legenda"/>
        <w:keepNext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B1277">
        <w:rPr>
          <w:noProof/>
        </w:rPr>
        <w:t>2</w:t>
      </w:r>
      <w:r>
        <w:fldChar w:fldCharType="end"/>
      </w:r>
      <w:r>
        <w:t xml:space="preserve"> - Login do sistema</w:t>
      </w:r>
    </w:p>
    <w:p w:rsidR="00191FB7" w:rsidRDefault="00191FB7" w:rsidP="00191FB7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3473450" cy="2072865"/>
            <wp:effectExtent l="19050" t="19050" r="12700" b="22860"/>
            <wp:docPr id="3" name="Imagem 3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la00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379" cy="207998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1FB7" w:rsidRDefault="00191FB7" w:rsidP="00191FB7">
      <w:pPr>
        <w:jc w:val="center"/>
        <w:rPr>
          <w:lang w:val="pt-BR"/>
        </w:rPr>
      </w:pPr>
    </w:p>
    <w:p w:rsidR="00191FB7" w:rsidRDefault="00191FB7" w:rsidP="00191FB7">
      <w:pPr>
        <w:rPr>
          <w:lang w:val="pt-BR"/>
        </w:rPr>
      </w:pPr>
      <w:r>
        <w:rPr>
          <w:lang w:val="pt-BR"/>
        </w:rPr>
        <w:tab/>
        <w:t>Na versão de teste, o nome do usuário e a senha padrão são respectivamente “admin” e “admin”.</w:t>
      </w:r>
    </w:p>
    <w:p w:rsidR="00191FB7" w:rsidRDefault="00191FB7" w:rsidP="00191FB7">
      <w:pPr>
        <w:rPr>
          <w:lang w:val="pt-BR"/>
        </w:rPr>
      </w:pPr>
      <w:r>
        <w:rPr>
          <w:lang w:val="pt-BR"/>
        </w:rPr>
        <w:tab/>
        <w:t>Após logados, algumas opções a mais irão aparecer no menu superior.</w:t>
      </w:r>
    </w:p>
    <w:p w:rsidR="00397C78" w:rsidRDefault="00397C78" w:rsidP="00191FB7">
      <w:pPr>
        <w:rPr>
          <w:lang w:val="pt-BR"/>
        </w:rPr>
      </w:pPr>
    </w:p>
    <w:p w:rsidR="00191FB7" w:rsidRDefault="00191FB7" w:rsidP="00397C78">
      <w:pPr>
        <w:pStyle w:val="Legend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B1277">
        <w:rPr>
          <w:noProof/>
        </w:rPr>
        <w:t>3</w:t>
      </w:r>
      <w:r>
        <w:fldChar w:fldCharType="end"/>
      </w:r>
      <w:r>
        <w:t xml:space="preserve"> - Menu superior depois de logado</w:t>
      </w:r>
    </w:p>
    <w:p w:rsidR="00191FB7" w:rsidRDefault="00191FB7" w:rsidP="00191FB7">
      <w:pPr>
        <w:rPr>
          <w:lang w:val="pt-BR"/>
        </w:rPr>
      </w:pPr>
      <w:r>
        <w:rPr>
          <w:noProof/>
        </w:rPr>
        <w:drawing>
          <wp:inline distT="0" distB="0" distL="0" distR="0" wp14:anchorId="400E5613" wp14:editId="65FA65F2">
            <wp:extent cx="6645910" cy="200660"/>
            <wp:effectExtent l="19050" t="19050" r="21590" b="279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6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1FB7" w:rsidRDefault="00397C78" w:rsidP="00397C78">
      <w:pPr>
        <w:rPr>
          <w:lang w:val="pt-BR"/>
        </w:rPr>
      </w:pPr>
      <w:r>
        <w:rPr>
          <w:lang w:val="pt-BR"/>
        </w:rPr>
        <w:t>2.3 Realizando um registro de obra</w:t>
      </w:r>
    </w:p>
    <w:p w:rsidR="00397C78" w:rsidRDefault="00397C78" w:rsidP="00397C78">
      <w:pPr>
        <w:rPr>
          <w:lang w:val="pt-BR"/>
        </w:rPr>
      </w:pPr>
      <w:r>
        <w:rPr>
          <w:lang w:val="pt-BR"/>
        </w:rPr>
        <w:tab/>
        <w:t>Existem duas formas de realizar um registro de uma obra no sistema, a primeira é a realização de uma descrição de todos os campos, e outra é pela importação de registro de outras bases. O FIND está integrado com a base de dados do Google Books, desta forma muitos livros já foram catalogados, sendo necessário a validação dos registros e sua adequação.</w:t>
      </w:r>
    </w:p>
    <w:p w:rsidR="00397C78" w:rsidRDefault="00397C78" w:rsidP="00397C78">
      <w:pPr>
        <w:rPr>
          <w:lang w:val="pt-BR"/>
        </w:rPr>
      </w:pPr>
      <w:r>
        <w:rPr>
          <w:lang w:val="pt-BR"/>
        </w:rPr>
        <w:tab/>
        <w:t>Para realizar a entra de uma obra no sistemas, deve-se clicar em “Catalogação” e “Bibliográfico”.</w:t>
      </w:r>
    </w:p>
    <w:p w:rsidR="00397C78" w:rsidRDefault="00397C78" w:rsidP="00397C78">
      <w:pPr>
        <w:rPr>
          <w:noProof/>
          <w:lang w:val="pt-BR"/>
        </w:rPr>
      </w:pPr>
    </w:p>
    <w:p w:rsidR="00397C78" w:rsidRDefault="00397C78" w:rsidP="00397C78">
      <w:pPr>
        <w:pStyle w:val="Legend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B1277">
        <w:rPr>
          <w:noProof/>
        </w:rPr>
        <w:t>4</w:t>
      </w:r>
      <w:r>
        <w:fldChar w:fldCharType="end"/>
      </w:r>
      <w:r>
        <w:t xml:space="preserve"> - Acesso à áree de representação descritiva de uma obras</w:t>
      </w:r>
    </w:p>
    <w:p w:rsidR="00397C78" w:rsidRDefault="00397C78" w:rsidP="00397C78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6645910" cy="2952750"/>
            <wp:effectExtent l="19050" t="19050" r="21590" b="19050"/>
            <wp:docPr id="10" name="Imagem 10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la004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53" b="11160"/>
                    <a:stretch/>
                  </pic:blipFill>
                  <pic:spPr bwMode="auto"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C78" w:rsidRDefault="00397C78" w:rsidP="00397C78">
      <w:pPr>
        <w:rPr>
          <w:lang w:val="pt-BR"/>
        </w:rPr>
      </w:pPr>
    </w:p>
    <w:p w:rsidR="007177B8" w:rsidRDefault="007177B8" w:rsidP="00397C78">
      <w:pPr>
        <w:rPr>
          <w:lang w:val="pt-BR"/>
        </w:rPr>
      </w:pPr>
      <w:r>
        <w:rPr>
          <w:lang w:val="pt-BR"/>
        </w:rPr>
        <w:tab/>
        <w:t>A primeira etapa da entrada de uma publicação no FRBR é pela descrição de sua “obras”, ao acessar a área bibliográfica, deve-se optar pela importação ou pela descrição.</w:t>
      </w:r>
    </w:p>
    <w:p w:rsidR="007177B8" w:rsidRDefault="007177B8" w:rsidP="007177B8">
      <w:pPr>
        <w:pStyle w:val="Legendas"/>
      </w:pPr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B1277">
        <w:rPr>
          <w:noProof/>
        </w:rPr>
        <w:t>5</w:t>
      </w:r>
      <w:r>
        <w:fldChar w:fldCharType="end"/>
      </w:r>
      <w:r>
        <w:t xml:space="preserve"> - Formulário de entrada de publicação</w:t>
      </w:r>
    </w:p>
    <w:p w:rsidR="007177B8" w:rsidRDefault="007177B8" w:rsidP="00397C78">
      <w:pPr>
        <w:rPr>
          <w:lang w:val="pt-BR"/>
        </w:rPr>
      </w:pPr>
      <w:r>
        <w:rPr>
          <w:noProof/>
        </w:rPr>
        <w:drawing>
          <wp:inline distT="0" distB="0" distL="0" distR="0" wp14:anchorId="489512AE" wp14:editId="665298E6">
            <wp:extent cx="6645910" cy="2816860"/>
            <wp:effectExtent l="19050" t="19050" r="21590" b="215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77B8" w:rsidRDefault="007177B8" w:rsidP="00397C78">
      <w:pPr>
        <w:rPr>
          <w:lang w:val="pt-BR"/>
        </w:rPr>
      </w:pPr>
    </w:p>
    <w:p w:rsidR="007177B8" w:rsidRDefault="007177B8" w:rsidP="00F21CEB">
      <w:pPr>
        <w:pStyle w:val="Ttulo3"/>
        <w:rPr>
          <w:lang w:val="pt-BR"/>
        </w:rPr>
      </w:pPr>
      <w:r>
        <w:rPr>
          <w:lang w:val="pt-BR"/>
        </w:rPr>
        <w:t>2.3.1 Importação de registro pelo ISBN</w:t>
      </w:r>
    </w:p>
    <w:p w:rsidR="007177B8" w:rsidRDefault="007177B8" w:rsidP="00397C78">
      <w:pPr>
        <w:rPr>
          <w:lang w:val="pt-BR"/>
        </w:rPr>
      </w:pPr>
      <w:r>
        <w:rPr>
          <w:lang w:val="pt-BR"/>
        </w:rPr>
        <w:tab/>
        <w:t>Uma das formas mais simples de realizar uma representação é pela importação dos dados. Para isso precisamos identificar o número do ISBN de uma obra. Nas mais novas (de 1990 em diante) tem o registro do seu número do ISBN na contra capa, normalmente impresso junto com o código de barra e o EAN13.</w:t>
      </w:r>
      <w:r w:rsidR="00025904">
        <w:rPr>
          <w:lang w:val="pt-BR"/>
        </w:rPr>
        <w:t xml:space="preserve"> Para mais informações consulte o capítulo </w:t>
      </w:r>
      <w:r w:rsidR="00025904">
        <w:rPr>
          <w:lang w:val="pt-BR"/>
        </w:rPr>
        <w:fldChar w:fldCharType="begin"/>
      </w:r>
      <w:r w:rsidR="00025904">
        <w:rPr>
          <w:lang w:val="pt-BR"/>
        </w:rPr>
        <w:instrText xml:space="preserve"> REF _Ref10826018 \h </w:instrText>
      </w:r>
      <w:r w:rsidR="00025904">
        <w:rPr>
          <w:lang w:val="pt-BR"/>
        </w:rPr>
      </w:r>
      <w:r w:rsidR="00025904">
        <w:rPr>
          <w:lang w:val="pt-BR"/>
        </w:rPr>
        <w:fldChar w:fldCharType="separate"/>
      </w:r>
      <w:r w:rsidR="00025904">
        <w:rPr>
          <w:lang w:val="pt-BR"/>
        </w:rPr>
        <w:t>10.1 Sobre o ISBN</w:t>
      </w:r>
      <w:r w:rsidR="00025904">
        <w:rPr>
          <w:lang w:val="pt-BR"/>
        </w:rPr>
        <w:fldChar w:fldCharType="end"/>
      </w:r>
      <w:r w:rsidR="00025904">
        <w:rPr>
          <w:lang w:val="pt-BR"/>
        </w:rPr>
        <w:t>.</w:t>
      </w:r>
    </w:p>
    <w:p w:rsidR="00025904" w:rsidRDefault="00025904" w:rsidP="00025904">
      <w:r>
        <w:rPr>
          <w:lang w:val="pt-BR"/>
        </w:rPr>
        <w:tab/>
        <w:t xml:space="preserve">A importação poderá ser realizada tanto pelo EAN13 como pelo EAN10, onde os valores são consultados pelas duas combinações no Google Books. Para iniciar a importação, preencha na sessão </w:t>
      </w:r>
      <w:r w:rsidRPr="00025904">
        <w:t>“</w:t>
      </w:r>
      <w:r w:rsidRPr="00025904">
        <w:t>Importar ISBN do Google Books</w:t>
      </w:r>
      <w:r w:rsidRPr="00025904">
        <w:t>“</w:t>
      </w:r>
      <w:r>
        <w:t>, no campo ISBN. O sistema irá consulta a integração com outras bases e caso existindo, recupera os metadados.</w:t>
      </w:r>
    </w:p>
    <w:p w:rsidR="00025904" w:rsidRDefault="00025904" w:rsidP="00025904">
      <w:r>
        <w:rPr>
          <w:lang w:val="pt-BR"/>
        </w:rPr>
        <w:tab/>
      </w:r>
    </w:p>
    <w:p w:rsidR="00025904" w:rsidRDefault="00025904" w:rsidP="00025904">
      <w:pPr>
        <w:pStyle w:val="Legendas"/>
      </w:pPr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B1277">
        <w:rPr>
          <w:noProof/>
        </w:rPr>
        <w:t>6</w:t>
      </w:r>
      <w:r>
        <w:fldChar w:fldCharType="end"/>
      </w:r>
      <w:r>
        <w:t xml:space="preserve"> - Formulário com a inserção do ISBN para importação</w:t>
      </w:r>
    </w:p>
    <w:p w:rsidR="00025904" w:rsidRDefault="00025904" w:rsidP="00025904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6645910" cy="2696845"/>
            <wp:effectExtent l="19050" t="19050" r="21590" b="27305"/>
            <wp:docPr id="14" name="Imagem 14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la00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68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5EA" w:rsidRDefault="00025904" w:rsidP="00025904">
      <w:pPr>
        <w:pStyle w:val="Ttulo4"/>
        <w:rPr>
          <w:b w:val="0"/>
          <w:bCs/>
          <w:lang w:val="pt-BR"/>
        </w:rPr>
      </w:pPr>
      <w:bookmarkStart w:id="0" w:name="_Ref10826018"/>
      <w:r w:rsidRPr="00025904">
        <w:rPr>
          <w:b w:val="0"/>
          <w:bCs/>
          <w:lang w:val="pt-BR"/>
        </w:rPr>
        <w:tab/>
      </w:r>
    </w:p>
    <w:p w:rsidR="00A115EA" w:rsidRDefault="00A115EA" w:rsidP="00F21CEB">
      <w:pPr>
        <w:rPr>
          <w:lang w:val="pt-BR"/>
        </w:rPr>
      </w:pPr>
      <w:r>
        <w:rPr>
          <w:lang w:val="pt-BR"/>
        </w:rPr>
        <w:t>Caso NÃO exista o cadastro desta obra no Google Book, o sistema irá retornar com a mensagem</w:t>
      </w:r>
      <w:r w:rsidR="00F21CEB">
        <w:rPr>
          <w:lang w:val="pt-BR"/>
        </w:rPr>
        <w:t xml:space="preserve"> abaixo, neste caso a catalogação deverá ser feita manualmente, veja </w:t>
      </w:r>
      <w:r w:rsidR="00F21CEB">
        <w:rPr>
          <w:lang w:val="pt-BR"/>
        </w:rPr>
        <w:fldChar w:fldCharType="begin"/>
      </w:r>
      <w:r w:rsidR="00F21CEB">
        <w:rPr>
          <w:lang w:val="pt-BR"/>
        </w:rPr>
        <w:instrText xml:space="preserve"> REF _Ref10827318 \h </w:instrText>
      </w:r>
      <w:r w:rsidR="00F21CEB">
        <w:rPr>
          <w:lang w:val="pt-BR"/>
        </w:rPr>
      </w:r>
      <w:r w:rsidR="00F21CEB">
        <w:rPr>
          <w:lang w:val="pt-BR"/>
        </w:rPr>
        <w:fldChar w:fldCharType="separate"/>
      </w:r>
      <w:r w:rsidR="00F21CEB" w:rsidRPr="00F21CEB">
        <w:rPr>
          <w:lang w:val="pt-BR"/>
        </w:rPr>
        <w:t>2.3.</w:t>
      </w:r>
      <w:r w:rsidR="00F21CEB">
        <w:rPr>
          <w:lang w:val="pt-BR"/>
        </w:rPr>
        <w:t>2</w:t>
      </w:r>
      <w:r w:rsidR="00F21CEB" w:rsidRPr="00F21CEB">
        <w:rPr>
          <w:lang w:val="pt-BR"/>
        </w:rPr>
        <w:t xml:space="preserve"> </w:t>
      </w:r>
      <w:r w:rsidR="00F21CEB">
        <w:rPr>
          <w:lang w:val="pt-BR"/>
        </w:rPr>
        <w:t>entrada manual de publicação</w:t>
      </w:r>
      <w:r w:rsidR="00F21CEB">
        <w:rPr>
          <w:lang w:val="pt-BR"/>
        </w:rPr>
        <w:fldChar w:fldCharType="end"/>
      </w:r>
      <w:r>
        <w:rPr>
          <w:lang w:val="pt-BR"/>
        </w:rPr>
        <w:t>:</w:t>
      </w:r>
    </w:p>
    <w:p w:rsidR="00A115EA" w:rsidRPr="00A115EA" w:rsidRDefault="00A115EA" w:rsidP="00A115EA">
      <w:pPr>
        <w:pStyle w:val="Code"/>
        <w:rPr>
          <w:lang w:val="pt-BR"/>
        </w:rPr>
      </w:pPr>
      <w:r>
        <w:t>ISBN_not_found</w:t>
      </w:r>
    </w:p>
    <w:p w:rsidR="00F21CEB" w:rsidRDefault="00F21CEB" w:rsidP="00F21CEB">
      <w:pPr>
        <w:ind w:firstLine="284"/>
        <w:rPr>
          <w:lang w:val="pt-BR"/>
        </w:rPr>
      </w:pPr>
    </w:p>
    <w:p w:rsidR="00025904" w:rsidRDefault="00025904" w:rsidP="00F21CEB">
      <w:pPr>
        <w:ind w:firstLine="284"/>
        <w:rPr>
          <w:lang w:val="pt-BR"/>
        </w:rPr>
      </w:pPr>
      <w:r w:rsidRPr="00025904">
        <w:rPr>
          <w:lang w:val="pt-BR"/>
        </w:rPr>
        <w:t xml:space="preserve">Caso exista o cadastro desta obra, </w:t>
      </w:r>
      <w:r>
        <w:rPr>
          <w:lang w:val="pt-BR"/>
        </w:rPr>
        <w:t>o FIND irá registrar</w:t>
      </w:r>
      <w:r w:rsidR="00D61390">
        <w:rPr>
          <w:lang w:val="pt-BR"/>
        </w:rPr>
        <w:t xml:space="preserve"> automaticamente</w:t>
      </w:r>
      <w:r>
        <w:rPr>
          <w:lang w:val="pt-BR"/>
        </w:rPr>
        <w:t>:</w:t>
      </w:r>
    </w:p>
    <w:p w:rsidR="00D61390" w:rsidRDefault="00D61390" w:rsidP="00025904">
      <w:pPr>
        <w:pStyle w:val="PargrafodaLista"/>
        <w:numPr>
          <w:ilvl w:val="0"/>
          <w:numId w:val="12"/>
        </w:numPr>
        <w:rPr>
          <w:lang w:val="pt-BR"/>
        </w:rPr>
      </w:pPr>
      <w:r>
        <w:rPr>
          <w:lang w:val="pt-BR"/>
        </w:rPr>
        <w:t>WORK</w:t>
      </w:r>
    </w:p>
    <w:p w:rsidR="00025904" w:rsidRDefault="00025904" w:rsidP="00D61390">
      <w:pPr>
        <w:pStyle w:val="PargrafodaLista"/>
        <w:numPr>
          <w:ilvl w:val="1"/>
          <w:numId w:val="12"/>
        </w:numPr>
        <w:rPr>
          <w:lang w:val="pt-BR"/>
        </w:rPr>
      </w:pPr>
      <w:r>
        <w:rPr>
          <w:lang w:val="pt-BR"/>
        </w:rPr>
        <w:t>Título da Obras</w:t>
      </w:r>
      <w:r w:rsidR="00D61390">
        <w:rPr>
          <w:lang w:val="pt-BR"/>
        </w:rPr>
        <w:t>.</w:t>
      </w:r>
    </w:p>
    <w:p w:rsidR="00025904" w:rsidRDefault="00025904" w:rsidP="00D61390">
      <w:pPr>
        <w:pStyle w:val="PargrafodaLista"/>
        <w:numPr>
          <w:ilvl w:val="1"/>
          <w:numId w:val="12"/>
        </w:numPr>
        <w:rPr>
          <w:lang w:val="pt-BR"/>
        </w:rPr>
      </w:pPr>
      <w:r>
        <w:rPr>
          <w:lang w:val="pt-BR"/>
        </w:rPr>
        <w:t>Autores relacionados a obra</w:t>
      </w:r>
      <w:r w:rsidR="00D61390">
        <w:rPr>
          <w:lang w:val="pt-BR"/>
        </w:rPr>
        <w:t>.</w:t>
      </w:r>
    </w:p>
    <w:p w:rsidR="00D61390" w:rsidRDefault="00D61390" w:rsidP="00D61390">
      <w:pPr>
        <w:pStyle w:val="PargrafodaLista"/>
        <w:numPr>
          <w:ilvl w:val="0"/>
          <w:numId w:val="12"/>
        </w:numPr>
        <w:rPr>
          <w:lang w:val="pt-BR"/>
        </w:rPr>
      </w:pPr>
      <w:r>
        <w:rPr>
          <w:lang w:val="pt-BR"/>
        </w:rPr>
        <w:t>EXPRESSION</w:t>
      </w:r>
    </w:p>
    <w:p w:rsidR="00D61390" w:rsidRDefault="00D61390" w:rsidP="00D61390">
      <w:pPr>
        <w:pStyle w:val="PargrafodaLista"/>
        <w:numPr>
          <w:ilvl w:val="1"/>
          <w:numId w:val="12"/>
        </w:numPr>
        <w:rPr>
          <w:lang w:val="pt-BR"/>
        </w:rPr>
      </w:pPr>
      <w:r>
        <w:rPr>
          <w:lang w:val="pt-BR"/>
        </w:rPr>
        <w:t>Tipo (Livro brochura).</w:t>
      </w:r>
    </w:p>
    <w:p w:rsidR="00025904" w:rsidRDefault="00D61390" w:rsidP="00D61390">
      <w:pPr>
        <w:pStyle w:val="PargrafodaLista"/>
        <w:numPr>
          <w:ilvl w:val="1"/>
          <w:numId w:val="12"/>
        </w:numPr>
        <w:rPr>
          <w:lang w:val="pt-BR"/>
        </w:rPr>
      </w:pPr>
      <w:r>
        <w:rPr>
          <w:lang w:val="pt-BR"/>
        </w:rPr>
        <w:t>I</w:t>
      </w:r>
      <w:r w:rsidR="00A115EA">
        <w:rPr>
          <w:lang w:val="pt-BR"/>
        </w:rPr>
        <w:t>dioma da obra</w:t>
      </w:r>
      <w:r>
        <w:rPr>
          <w:lang w:val="pt-BR"/>
        </w:rPr>
        <w:t>.</w:t>
      </w:r>
    </w:p>
    <w:p w:rsidR="00D61390" w:rsidRDefault="00F21CEB" w:rsidP="00D61390">
      <w:pPr>
        <w:pStyle w:val="PargrafodaLista"/>
        <w:numPr>
          <w:ilvl w:val="0"/>
          <w:numId w:val="12"/>
        </w:numPr>
        <w:rPr>
          <w:lang w:val="pt-BR"/>
        </w:rPr>
      </w:pPr>
      <w:r>
        <w:rPr>
          <w:lang w:val="pt-BR"/>
        </w:rPr>
        <w:t>MANIFESTATION</w:t>
      </w:r>
    </w:p>
    <w:p w:rsidR="00A115EA" w:rsidRDefault="00A115EA" w:rsidP="00F21CEB">
      <w:pPr>
        <w:pStyle w:val="PargrafodaLista"/>
        <w:numPr>
          <w:ilvl w:val="1"/>
          <w:numId w:val="12"/>
        </w:numPr>
        <w:rPr>
          <w:lang w:val="pt-BR"/>
        </w:rPr>
      </w:pPr>
      <w:r>
        <w:rPr>
          <w:lang w:val="pt-BR"/>
        </w:rPr>
        <w:t>Ano da edição (quando existir)</w:t>
      </w:r>
    </w:p>
    <w:p w:rsidR="00F21CEB" w:rsidRDefault="00F21CEB" w:rsidP="00F21CEB">
      <w:pPr>
        <w:pStyle w:val="PargrafodaLista"/>
        <w:numPr>
          <w:ilvl w:val="1"/>
          <w:numId w:val="12"/>
        </w:numPr>
        <w:rPr>
          <w:lang w:val="pt-BR"/>
        </w:rPr>
      </w:pPr>
      <w:r>
        <w:rPr>
          <w:lang w:val="pt-BR"/>
        </w:rPr>
        <w:t>ISBN10</w:t>
      </w:r>
    </w:p>
    <w:p w:rsidR="00F21CEB" w:rsidRDefault="00F21CEB" w:rsidP="00F21CEB">
      <w:pPr>
        <w:pStyle w:val="PargrafodaLista"/>
        <w:numPr>
          <w:ilvl w:val="1"/>
          <w:numId w:val="12"/>
        </w:numPr>
        <w:rPr>
          <w:lang w:val="pt-BR"/>
        </w:rPr>
      </w:pPr>
      <w:r>
        <w:rPr>
          <w:lang w:val="pt-BR"/>
        </w:rPr>
        <w:t>ISBN13</w:t>
      </w:r>
    </w:p>
    <w:p w:rsidR="00F21CEB" w:rsidRDefault="00F21CEB" w:rsidP="00F21CEB">
      <w:pPr>
        <w:pStyle w:val="PargrafodaLista"/>
        <w:numPr>
          <w:ilvl w:val="1"/>
          <w:numId w:val="12"/>
        </w:numPr>
        <w:rPr>
          <w:lang w:val="pt-BR"/>
        </w:rPr>
      </w:pPr>
      <w:r>
        <w:rPr>
          <w:lang w:val="pt-BR"/>
        </w:rPr>
        <w:t>Número de páginas</w:t>
      </w:r>
    </w:p>
    <w:p w:rsidR="00F21CEB" w:rsidRDefault="00F21CEB" w:rsidP="00F21CEB">
      <w:pPr>
        <w:rPr>
          <w:lang w:val="pt-BR"/>
        </w:rPr>
      </w:pPr>
    </w:p>
    <w:p w:rsidR="00F21CEB" w:rsidRDefault="00F21CEB" w:rsidP="00F21CEB">
      <w:pPr>
        <w:ind w:firstLine="360"/>
        <w:rPr>
          <w:lang w:val="pt-BR"/>
        </w:rPr>
      </w:pPr>
      <w:r>
        <w:rPr>
          <w:lang w:val="pt-BR"/>
        </w:rPr>
        <w:lastRenderedPageBreak/>
        <w:t>O Google Books não fornece os metadados de Editora e Local de publicação que devem ser inseridos na descrição da publicação.</w:t>
      </w:r>
    </w:p>
    <w:p w:rsidR="00F21CEB" w:rsidRPr="00F21CEB" w:rsidRDefault="00F21CEB" w:rsidP="00F21CEB">
      <w:pPr>
        <w:ind w:firstLine="360"/>
        <w:rPr>
          <w:lang w:val="pt-BR"/>
        </w:rPr>
      </w:pPr>
      <w:r>
        <w:rPr>
          <w:lang w:val="pt-BR"/>
        </w:rPr>
        <w:t xml:space="preserve">Para a entrada de itens da manifestação, veja </w:t>
      </w:r>
    </w:p>
    <w:p w:rsidR="00F21CEB" w:rsidRDefault="00F21CEB" w:rsidP="00F21CEB">
      <w:pPr>
        <w:rPr>
          <w:lang w:val="pt-BR"/>
        </w:rPr>
      </w:pPr>
    </w:p>
    <w:p w:rsidR="00F21CEB" w:rsidRDefault="00F21CEB" w:rsidP="00F21CEB">
      <w:pPr>
        <w:pStyle w:val="Ttulo3"/>
        <w:rPr>
          <w:lang w:val="pt-BR"/>
        </w:rPr>
      </w:pPr>
      <w:bookmarkStart w:id="1" w:name="_Ref10827318"/>
      <w:r w:rsidRPr="00F21CEB">
        <w:rPr>
          <w:lang w:val="pt-BR"/>
        </w:rPr>
        <w:t>2.3.</w:t>
      </w:r>
      <w:r>
        <w:rPr>
          <w:lang w:val="pt-BR"/>
        </w:rPr>
        <w:t>2</w:t>
      </w:r>
      <w:r w:rsidRPr="00F21CEB">
        <w:rPr>
          <w:lang w:val="pt-BR"/>
        </w:rPr>
        <w:t xml:space="preserve"> </w:t>
      </w:r>
      <w:r>
        <w:rPr>
          <w:lang w:val="pt-BR"/>
        </w:rPr>
        <w:t>entrada manual de publicação</w:t>
      </w:r>
      <w:bookmarkEnd w:id="1"/>
    </w:p>
    <w:p w:rsidR="00F21CEB" w:rsidRDefault="00F21CEB" w:rsidP="00F21CEB">
      <w:pPr>
        <w:pStyle w:val="Ttulo3"/>
        <w:rPr>
          <w:lang w:val="pt-BR"/>
        </w:rPr>
      </w:pPr>
    </w:p>
    <w:p w:rsidR="00F21CEB" w:rsidRDefault="00F21CEB" w:rsidP="00F21CEB">
      <w:pPr>
        <w:pStyle w:val="Ttulo3"/>
        <w:rPr>
          <w:lang w:val="pt-BR"/>
        </w:rPr>
      </w:pPr>
    </w:p>
    <w:p w:rsidR="00F21CEB" w:rsidRDefault="00F21CEB" w:rsidP="00F21CEB">
      <w:pPr>
        <w:pStyle w:val="Ttulo3"/>
        <w:rPr>
          <w:lang w:val="pt-BR"/>
        </w:rPr>
      </w:pPr>
      <w:r w:rsidRPr="00F21CEB">
        <w:rPr>
          <w:lang w:val="pt-BR"/>
        </w:rPr>
        <w:t>2.3.</w:t>
      </w:r>
      <w:r>
        <w:rPr>
          <w:lang w:val="pt-BR"/>
        </w:rPr>
        <w:t>4</w:t>
      </w:r>
      <w:r w:rsidRPr="00F21CEB">
        <w:rPr>
          <w:lang w:val="pt-BR"/>
        </w:rPr>
        <w:t xml:space="preserve"> </w:t>
      </w:r>
      <w:r>
        <w:rPr>
          <w:lang w:val="pt-BR"/>
        </w:rPr>
        <w:t>entrada de autoridade (pessoa, família e organização)</w:t>
      </w:r>
    </w:p>
    <w:p w:rsidR="00F21CEB" w:rsidRDefault="00F21CEB" w:rsidP="00F21CEB">
      <w:pPr>
        <w:rPr>
          <w:lang w:val="pt-BR"/>
        </w:rPr>
      </w:pPr>
      <w:r>
        <w:rPr>
          <w:lang w:val="pt-BR"/>
        </w:rPr>
        <w:tab/>
        <w:t>Para verificar e entrar com registro de autoridade, entre em Catalogação -&gt; Autoridade.</w:t>
      </w:r>
      <w:r w:rsidR="00DF6840">
        <w:rPr>
          <w:lang w:val="pt-BR"/>
        </w:rPr>
        <w:t xml:space="preserve"> Nesta tela pode-se fazer o registro manualmente, importar do VIAF</w:t>
      </w:r>
      <w:r w:rsidR="00DF6840">
        <w:rPr>
          <w:rStyle w:val="Refdenotaderodap"/>
          <w:lang w:val="pt-BR"/>
        </w:rPr>
        <w:footnoteReference w:id="1"/>
      </w:r>
      <w:r w:rsidR="00DF6840">
        <w:rPr>
          <w:lang w:val="pt-BR"/>
        </w:rPr>
        <w:t xml:space="preserve"> ou </w:t>
      </w:r>
      <w:proofErr w:type="spellStart"/>
      <w:r w:rsidR="00DF6840">
        <w:rPr>
          <w:lang w:val="pt-BR"/>
        </w:rPr>
        <w:t>Geonames</w:t>
      </w:r>
      <w:proofErr w:type="spellEnd"/>
      <w:r w:rsidR="00DF6840">
        <w:rPr>
          <w:rStyle w:val="Refdenotaderodap"/>
          <w:lang w:val="pt-BR"/>
        </w:rPr>
        <w:footnoteReference w:id="2"/>
      </w:r>
      <w:r w:rsidR="00DF6840">
        <w:rPr>
          <w:lang w:val="pt-BR"/>
        </w:rPr>
        <w:t xml:space="preserve"> para entidades geográficas.</w:t>
      </w:r>
    </w:p>
    <w:p w:rsidR="008B1277" w:rsidRDefault="008B1277" w:rsidP="00F21CEB">
      <w:pPr>
        <w:rPr>
          <w:lang w:val="pt-BR"/>
        </w:rPr>
      </w:pPr>
      <w:r>
        <w:rPr>
          <w:lang w:val="pt-BR"/>
        </w:rPr>
        <w:tab/>
        <w:t>A entrar de autoridades de pessoas deve-se primeiro consultar o VIAF para verificar a existência de uma registro do autor.</w:t>
      </w:r>
    </w:p>
    <w:p w:rsidR="008B1277" w:rsidRDefault="008B1277" w:rsidP="008B1277">
      <w:pPr>
        <w:pStyle w:val="Legend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- Formulário de autoridade</w:t>
      </w:r>
    </w:p>
    <w:p w:rsidR="008B1277" w:rsidRDefault="008B1277" w:rsidP="00F21CEB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6645910" cy="2262505"/>
            <wp:effectExtent l="19050" t="19050" r="21590" b="23495"/>
            <wp:docPr id="15" name="Imagem 15" descr="Uma imagem contendo captura de t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la00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25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1277" w:rsidRDefault="008B1277" w:rsidP="008B1277">
      <w:pPr>
        <w:pStyle w:val="Ttulo3"/>
        <w:rPr>
          <w:lang w:val="pt-BR"/>
        </w:rPr>
      </w:pPr>
    </w:p>
    <w:p w:rsidR="008B1277" w:rsidRDefault="008B1277" w:rsidP="008B1277">
      <w:pPr>
        <w:pStyle w:val="Ttulo3"/>
        <w:rPr>
          <w:lang w:val="pt-BR"/>
        </w:rPr>
      </w:pPr>
      <w:r>
        <w:rPr>
          <w:lang w:val="pt-BR"/>
        </w:rPr>
        <w:t>2.3.3.1 Importação pelo VIAF</w:t>
      </w:r>
    </w:p>
    <w:p w:rsidR="008B1277" w:rsidRDefault="008B1277" w:rsidP="00F21CEB">
      <w:pPr>
        <w:rPr>
          <w:lang w:val="pt-BR"/>
        </w:rPr>
      </w:pPr>
      <w:r>
        <w:rPr>
          <w:lang w:val="pt-BR"/>
        </w:rPr>
        <w:tab/>
        <w:t>Para consultar as autoridades no VIAF clique no logotipo da OCLC Research / VIAF. O navegador abrirá uma nova aba redirecionando para o site do VIAF.</w:t>
      </w:r>
    </w:p>
    <w:p w:rsidR="008B1277" w:rsidRDefault="008B1277" w:rsidP="00F21CEB">
      <w:pPr>
        <w:rPr>
          <w:lang w:val="pt-BR"/>
        </w:rPr>
      </w:pPr>
      <w:r>
        <w:rPr>
          <w:lang w:val="pt-BR"/>
        </w:rPr>
        <w:tab/>
        <w:t>Para realizar uma busca, indique o nome da autoridade a ser consultada como no exemplo:</w:t>
      </w:r>
    </w:p>
    <w:p w:rsidR="008B1277" w:rsidRDefault="008B1277" w:rsidP="00F21CEB">
      <w:pPr>
        <w:rPr>
          <w:lang w:val="pt-BR"/>
        </w:rPr>
      </w:pPr>
      <w:bookmarkStart w:id="2" w:name="_GoBack"/>
      <w:bookmarkEnd w:id="2"/>
    </w:p>
    <w:p w:rsidR="00F21CEB" w:rsidRDefault="00F21CEB" w:rsidP="00F21CEB">
      <w:pPr>
        <w:rPr>
          <w:lang w:val="pt-BR"/>
        </w:rPr>
      </w:pPr>
    </w:p>
    <w:p w:rsidR="00F21CEB" w:rsidRDefault="00F21CEB" w:rsidP="00F21CEB">
      <w:pPr>
        <w:pStyle w:val="Ttulo3"/>
        <w:rPr>
          <w:lang w:val="pt-BR"/>
        </w:rPr>
      </w:pPr>
      <w:r w:rsidRPr="00F21CEB">
        <w:rPr>
          <w:lang w:val="pt-BR"/>
        </w:rPr>
        <w:t>2.3.</w:t>
      </w:r>
      <w:r>
        <w:rPr>
          <w:lang w:val="pt-BR"/>
        </w:rPr>
        <w:t>4</w:t>
      </w:r>
      <w:r w:rsidRPr="00F21CEB">
        <w:rPr>
          <w:lang w:val="pt-BR"/>
        </w:rPr>
        <w:t xml:space="preserve"> </w:t>
      </w:r>
      <w:r>
        <w:rPr>
          <w:lang w:val="pt-BR"/>
        </w:rPr>
        <w:t>Representação da manifestação da publicação</w:t>
      </w:r>
    </w:p>
    <w:p w:rsidR="00F21CEB" w:rsidRDefault="00F21CEB" w:rsidP="00F21CEB">
      <w:pPr>
        <w:pStyle w:val="Ttulo3"/>
        <w:rPr>
          <w:lang w:val="pt-BR"/>
        </w:rPr>
      </w:pPr>
    </w:p>
    <w:p w:rsidR="00F21CEB" w:rsidRPr="00F21CEB" w:rsidRDefault="00F21CEB" w:rsidP="00F21CEB">
      <w:pPr>
        <w:rPr>
          <w:lang w:val="pt-BR"/>
        </w:rPr>
      </w:pPr>
      <w:r>
        <w:rPr>
          <w:lang w:val="pt-BR"/>
        </w:rPr>
        <w:tab/>
      </w:r>
    </w:p>
    <w:p w:rsidR="00A115EA" w:rsidRPr="00F21CEB" w:rsidRDefault="00A115EA" w:rsidP="00F21CEB">
      <w:pPr>
        <w:rPr>
          <w:lang w:val="pt-BR"/>
        </w:rPr>
      </w:pPr>
    </w:p>
    <w:p w:rsidR="00025904" w:rsidRDefault="00025904" w:rsidP="00025904">
      <w:pPr>
        <w:pStyle w:val="Ttulo4"/>
        <w:rPr>
          <w:lang w:val="pt-BR"/>
        </w:rPr>
      </w:pPr>
      <w:r>
        <w:rPr>
          <w:lang w:val="pt-BR"/>
        </w:rPr>
        <w:t>10.1 Sobre o ISBN</w:t>
      </w:r>
      <w:bookmarkEnd w:id="0"/>
    </w:p>
    <w:p w:rsidR="00025904" w:rsidRPr="00025904" w:rsidRDefault="00025904" w:rsidP="00025904">
      <w:pPr>
        <w:ind w:firstLine="720"/>
        <w:rPr>
          <w:lang w:val="pt-BR"/>
        </w:rPr>
      </w:pPr>
      <w:r w:rsidRPr="00025904">
        <w:rPr>
          <w:lang w:val="pt-BR"/>
        </w:rPr>
        <w:t>O International Standard Book Number</w:t>
      </w:r>
      <w:r>
        <w:rPr>
          <w:lang w:val="pt-BR"/>
        </w:rPr>
        <w:t xml:space="preserve"> (ISBN)</w:t>
      </w:r>
      <w:r w:rsidRPr="00025904">
        <w:rPr>
          <w:lang w:val="pt-BR"/>
        </w:rPr>
        <w:t xml:space="preserve">, sendo chamado inicialmente de Standard Book </w:t>
      </w:r>
      <w:proofErr w:type="spellStart"/>
      <w:r w:rsidRPr="00025904">
        <w:rPr>
          <w:lang w:val="pt-BR"/>
        </w:rPr>
        <w:t>Numbering</w:t>
      </w:r>
      <w:proofErr w:type="spellEnd"/>
      <w:r w:rsidRPr="00025904">
        <w:rPr>
          <w:lang w:val="pt-BR"/>
        </w:rPr>
        <w:t xml:space="preserve"> (SBN), é um sistema internacional de identificação de livros e softwares que utiliza números para classificá-los por título, autor, país, editora e edição. Criado em 1967 e utilizado tanto pelos comerciantes de livros quanto pelas bibliotecas, foi transformado, em 1972, pela International </w:t>
      </w:r>
      <w:proofErr w:type="spellStart"/>
      <w:r w:rsidRPr="00025904">
        <w:rPr>
          <w:lang w:val="pt-BR"/>
        </w:rPr>
        <w:t>Organization</w:t>
      </w:r>
      <w:proofErr w:type="spellEnd"/>
      <w:r w:rsidRPr="00025904">
        <w:rPr>
          <w:lang w:val="pt-BR"/>
        </w:rPr>
        <w:t xml:space="preserve"> for </w:t>
      </w:r>
      <w:proofErr w:type="spellStart"/>
      <w:r w:rsidRPr="00025904">
        <w:rPr>
          <w:lang w:val="pt-BR"/>
        </w:rPr>
        <w:t>Standardization</w:t>
      </w:r>
      <w:proofErr w:type="spellEnd"/>
      <w:r w:rsidRPr="00025904">
        <w:rPr>
          <w:lang w:val="pt-BR"/>
        </w:rPr>
        <w:t xml:space="preserve"> (do inglês: "Organização Internacional de Padronização"), em norma padrão internacional: a ISO 2108.</w:t>
      </w:r>
    </w:p>
    <w:p w:rsidR="007177B8" w:rsidRDefault="007177B8" w:rsidP="007177B8">
      <w:pPr>
        <w:pStyle w:val="Legendas"/>
      </w:pPr>
      <w:r>
        <w:t xml:space="preserve">Figura </w:t>
      </w:r>
      <w:fldSimple w:instr=" SEQ Figura \* ARABIC ">
        <w:r w:rsidR="008B1277">
          <w:rPr>
            <w:noProof/>
          </w:rPr>
          <w:t>8</w:t>
        </w:r>
      </w:fldSimple>
      <w:r>
        <w:t xml:space="preserve"> - Número padronizado do ISBN</w:t>
      </w:r>
    </w:p>
    <w:p w:rsidR="007177B8" w:rsidRDefault="007177B8" w:rsidP="007177B8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>
            <wp:extent cx="2279650" cy="1458706"/>
            <wp:effectExtent l="19050" t="19050" r="25400" b="2730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la00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025" cy="14659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77B8" w:rsidRDefault="007177B8" w:rsidP="007177B8">
      <w:pPr>
        <w:jc w:val="center"/>
        <w:rPr>
          <w:lang w:val="pt-BR"/>
        </w:rPr>
      </w:pPr>
    </w:p>
    <w:p w:rsidR="007177B8" w:rsidRDefault="007177B8" w:rsidP="007177B8">
      <w:pPr>
        <w:rPr>
          <w:lang w:val="pt-BR"/>
        </w:rPr>
      </w:pPr>
      <w:r>
        <w:rPr>
          <w:lang w:val="pt-BR"/>
        </w:rPr>
        <w:tab/>
        <w:t>Antes de 2007 o ISBN era composto de apenas 10 dígitos, após este ano foi integrado o padrão EAN13 nos códigos dos livros. Para compatibilizar o ISBN10 (dez dígitos) como o ISBN13 (treze dígitos) foi incorporado o prefixo “978” no ISBN10. Essa inclusão provou uma alteração no último dígito, que é reservado para a verificação do código. Como demonstrado abaixo: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02"/>
        <w:gridCol w:w="2267"/>
        <w:gridCol w:w="2089"/>
        <w:gridCol w:w="2135"/>
        <w:gridCol w:w="1863"/>
      </w:tblGrid>
      <w:tr w:rsidR="00025904" w:rsidRPr="00025904" w:rsidTr="00025904">
        <w:tc>
          <w:tcPr>
            <w:tcW w:w="2102" w:type="dxa"/>
          </w:tcPr>
          <w:p w:rsidR="00025904" w:rsidRPr="00025904" w:rsidRDefault="00025904" w:rsidP="00025904">
            <w:pPr>
              <w:spacing w:line="240" w:lineRule="auto"/>
              <w:rPr>
                <w:sz w:val="16"/>
                <w:szCs w:val="10"/>
                <w:lang w:val="pt-BR"/>
              </w:rPr>
            </w:pPr>
            <w:r>
              <w:rPr>
                <w:sz w:val="16"/>
                <w:szCs w:val="10"/>
                <w:lang w:val="pt-BR"/>
              </w:rPr>
              <w:t>Padrão</w:t>
            </w:r>
          </w:p>
        </w:tc>
        <w:tc>
          <w:tcPr>
            <w:tcW w:w="2267" w:type="dxa"/>
          </w:tcPr>
          <w:p w:rsidR="00025904" w:rsidRPr="00025904" w:rsidRDefault="00025904" w:rsidP="00025904">
            <w:pPr>
              <w:spacing w:line="240" w:lineRule="auto"/>
              <w:jc w:val="center"/>
              <w:rPr>
                <w:sz w:val="16"/>
                <w:szCs w:val="10"/>
                <w:lang w:val="pt-BR"/>
              </w:rPr>
            </w:pPr>
            <w:r w:rsidRPr="00025904">
              <w:rPr>
                <w:sz w:val="16"/>
                <w:szCs w:val="10"/>
                <w:lang w:val="pt-BR"/>
              </w:rPr>
              <w:t>ISBN</w:t>
            </w:r>
          </w:p>
        </w:tc>
        <w:tc>
          <w:tcPr>
            <w:tcW w:w="2089" w:type="dxa"/>
          </w:tcPr>
          <w:p w:rsidR="00025904" w:rsidRPr="00025904" w:rsidRDefault="00025904" w:rsidP="00025904">
            <w:pPr>
              <w:spacing w:line="240" w:lineRule="auto"/>
              <w:jc w:val="center"/>
              <w:rPr>
                <w:sz w:val="16"/>
                <w:szCs w:val="10"/>
                <w:lang w:val="pt-BR"/>
              </w:rPr>
            </w:pPr>
            <w:r w:rsidRPr="00025904">
              <w:rPr>
                <w:sz w:val="16"/>
                <w:szCs w:val="10"/>
                <w:lang w:val="pt-BR"/>
              </w:rPr>
              <w:t>Prefixo</w:t>
            </w:r>
          </w:p>
        </w:tc>
        <w:tc>
          <w:tcPr>
            <w:tcW w:w="2135" w:type="dxa"/>
          </w:tcPr>
          <w:p w:rsidR="00025904" w:rsidRPr="00025904" w:rsidRDefault="00025904" w:rsidP="00025904">
            <w:pPr>
              <w:spacing w:line="240" w:lineRule="auto"/>
              <w:jc w:val="center"/>
              <w:rPr>
                <w:sz w:val="16"/>
                <w:szCs w:val="10"/>
                <w:lang w:val="pt-BR"/>
              </w:rPr>
            </w:pPr>
            <w:r w:rsidRPr="00025904">
              <w:rPr>
                <w:sz w:val="16"/>
                <w:szCs w:val="10"/>
                <w:lang w:val="pt-BR"/>
              </w:rPr>
              <w:t>Número ISBN</w:t>
            </w:r>
          </w:p>
        </w:tc>
        <w:tc>
          <w:tcPr>
            <w:tcW w:w="1863" w:type="dxa"/>
          </w:tcPr>
          <w:p w:rsidR="00025904" w:rsidRPr="00025904" w:rsidRDefault="00025904" w:rsidP="00025904">
            <w:pPr>
              <w:spacing w:line="240" w:lineRule="auto"/>
              <w:jc w:val="center"/>
              <w:rPr>
                <w:sz w:val="16"/>
                <w:szCs w:val="10"/>
                <w:lang w:val="pt-BR"/>
              </w:rPr>
            </w:pPr>
            <w:r w:rsidRPr="00025904">
              <w:rPr>
                <w:sz w:val="16"/>
                <w:szCs w:val="10"/>
                <w:lang w:val="pt-BR"/>
              </w:rPr>
              <w:t>Dígito verificador</w:t>
            </w:r>
          </w:p>
        </w:tc>
      </w:tr>
      <w:tr w:rsidR="00025904" w:rsidTr="00025904">
        <w:tc>
          <w:tcPr>
            <w:tcW w:w="2102" w:type="dxa"/>
          </w:tcPr>
          <w:p w:rsidR="00025904" w:rsidRDefault="00025904" w:rsidP="00025904">
            <w:pPr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ISBN10</w:t>
            </w:r>
          </w:p>
        </w:tc>
        <w:tc>
          <w:tcPr>
            <w:tcW w:w="2267" w:type="dxa"/>
          </w:tcPr>
          <w:p w:rsidR="00025904" w:rsidRDefault="00025904" w:rsidP="00025904">
            <w:pPr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817525766-0</w:t>
            </w:r>
          </w:p>
        </w:tc>
        <w:tc>
          <w:tcPr>
            <w:tcW w:w="2089" w:type="dxa"/>
          </w:tcPr>
          <w:p w:rsidR="00025904" w:rsidRDefault="00025904" w:rsidP="00025904">
            <w:pPr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-</w:t>
            </w:r>
          </w:p>
        </w:tc>
        <w:tc>
          <w:tcPr>
            <w:tcW w:w="2135" w:type="dxa"/>
          </w:tcPr>
          <w:p w:rsidR="00025904" w:rsidRDefault="00025904" w:rsidP="00025904">
            <w:pPr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817525766</w:t>
            </w:r>
          </w:p>
        </w:tc>
        <w:tc>
          <w:tcPr>
            <w:tcW w:w="1863" w:type="dxa"/>
          </w:tcPr>
          <w:p w:rsidR="00025904" w:rsidRDefault="00025904" w:rsidP="00025904">
            <w:pPr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0</w:t>
            </w:r>
          </w:p>
        </w:tc>
      </w:tr>
      <w:tr w:rsidR="00025904" w:rsidTr="00025904">
        <w:tc>
          <w:tcPr>
            <w:tcW w:w="2102" w:type="dxa"/>
          </w:tcPr>
          <w:p w:rsidR="00025904" w:rsidRDefault="00025904" w:rsidP="00025904">
            <w:pPr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ISBN13</w:t>
            </w:r>
          </w:p>
        </w:tc>
        <w:tc>
          <w:tcPr>
            <w:tcW w:w="2267" w:type="dxa"/>
          </w:tcPr>
          <w:p w:rsidR="00025904" w:rsidRDefault="00025904" w:rsidP="00025904">
            <w:pPr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9</w:t>
            </w:r>
            <w:r>
              <w:rPr>
                <w:lang w:val="pt-BR"/>
              </w:rPr>
              <w:t>788175257665</w:t>
            </w:r>
          </w:p>
        </w:tc>
        <w:tc>
          <w:tcPr>
            <w:tcW w:w="2089" w:type="dxa"/>
          </w:tcPr>
          <w:p w:rsidR="00025904" w:rsidRDefault="00025904" w:rsidP="00025904">
            <w:pPr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978</w:t>
            </w:r>
          </w:p>
        </w:tc>
        <w:tc>
          <w:tcPr>
            <w:tcW w:w="2135" w:type="dxa"/>
          </w:tcPr>
          <w:p w:rsidR="00025904" w:rsidRDefault="00025904" w:rsidP="00025904">
            <w:pPr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817525766</w:t>
            </w:r>
          </w:p>
        </w:tc>
        <w:tc>
          <w:tcPr>
            <w:tcW w:w="1863" w:type="dxa"/>
          </w:tcPr>
          <w:p w:rsidR="00025904" w:rsidRDefault="00025904" w:rsidP="00025904">
            <w:pPr>
              <w:spacing w:line="240" w:lineRule="auto"/>
              <w:jc w:val="center"/>
              <w:rPr>
                <w:lang w:val="pt-BR"/>
              </w:rPr>
            </w:pPr>
            <w:r>
              <w:rPr>
                <w:lang w:val="pt-BR"/>
              </w:rPr>
              <w:t>5</w:t>
            </w:r>
          </w:p>
        </w:tc>
      </w:tr>
    </w:tbl>
    <w:p w:rsidR="007177B8" w:rsidRDefault="007177B8" w:rsidP="007177B8">
      <w:pPr>
        <w:rPr>
          <w:lang w:val="pt-BR"/>
        </w:rPr>
      </w:pPr>
    </w:p>
    <w:p w:rsidR="00025904" w:rsidRDefault="00025904" w:rsidP="007177B8">
      <w:pPr>
        <w:rPr>
          <w:lang w:val="pt-BR"/>
        </w:rPr>
      </w:pPr>
    </w:p>
    <w:p w:rsidR="007177B8" w:rsidRDefault="007177B8" w:rsidP="00397C78">
      <w:pPr>
        <w:rPr>
          <w:lang w:val="pt-BR"/>
        </w:rPr>
      </w:pPr>
      <w:r>
        <w:rPr>
          <w:lang w:val="pt-BR"/>
        </w:rPr>
        <w:tab/>
      </w:r>
      <w:r>
        <w:rPr>
          <w:lang w:val="pt-BR"/>
        </w:rPr>
        <w:tab/>
      </w:r>
    </w:p>
    <w:p w:rsidR="00397C78" w:rsidRDefault="00397C78" w:rsidP="00397C78">
      <w:pPr>
        <w:rPr>
          <w:lang w:val="pt-BR"/>
        </w:rPr>
      </w:pPr>
    </w:p>
    <w:p w:rsidR="00191FB7" w:rsidRDefault="00191FB7" w:rsidP="00191FB7">
      <w:pPr>
        <w:jc w:val="center"/>
        <w:rPr>
          <w:lang w:val="pt-BR"/>
        </w:rPr>
      </w:pPr>
    </w:p>
    <w:p w:rsidR="00191FB7" w:rsidRPr="00437FE5" w:rsidRDefault="00191FB7" w:rsidP="00191FB7">
      <w:pPr>
        <w:rPr>
          <w:lang w:val="pt-BR"/>
        </w:rPr>
      </w:pPr>
      <w:r>
        <w:rPr>
          <w:lang w:val="pt-BR"/>
        </w:rPr>
        <w:tab/>
      </w:r>
    </w:p>
    <w:sectPr w:rsidR="00191FB7" w:rsidRPr="00437FE5" w:rsidSect="00C349EB">
      <w:headerReference w:type="first" r:id="rId22"/>
      <w:footerReference w:type="first" r:id="rId23"/>
      <w:pgSz w:w="11906" w:h="16838" w:code="9"/>
      <w:pgMar w:top="1872" w:right="720" w:bottom="230" w:left="720" w:header="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3424" w:rsidRDefault="000C3424">
      <w:r>
        <w:separator/>
      </w:r>
    </w:p>
  </w:endnote>
  <w:endnote w:type="continuationSeparator" w:id="0">
    <w:p w:rsidR="000C3424" w:rsidRDefault="000C3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Sans Typewriter Bold Obl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7304" w:rsidRDefault="00014688">
    <w:pPr>
      <w:pStyle w:val="Rodap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52ADC5A3" wp14:editId="5C8F59C4">
              <wp:simplePos x="0" y="0"/>
              <wp:positionH relativeFrom="page">
                <wp:posOffset>-13063</wp:posOffset>
              </wp:positionH>
              <wp:positionV relativeFrom="page">
                <wp:posOffset>7931423</wp:posOffset>
              </wp:positionV>
              <wp:extent cx="7772400" cy="2748824"/>
              <wp:effectExtent l="0" t="0" r="0" b="0"/>
              <wp:wrapNone/>
              <wp:docPr id="20" name="Retângulo 20" descr="Retângulo verd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2748824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AE991DF" id="Retângulo 20" o:spid="_x0000_s1026" alt="Retângulo verde" style="position:absolute;margin-left:-1.05pt;margin-top:624.5pt;width:612pt;height:216.4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" fillcolor="#549e39 [3204]" stroked="f" strokeweight="2pt"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3424" w:rsidRDefault="000C3424">
      <w:r>
        <w:separator/>
      </w:r>
    </w:p>
  </w:footnote>
  <w:footnote w:type="continuationSeparator" w:id="0">
    <w:p w:rsidR="000C3424" w:rsidRDefault="000C3424">
      <w:r>
        <w:continuationSeparator/>
      </w:r>
    </w:p>
  </w:footnote>
  <w:footnote w:id="1">
    <w:p w:rsidR="00DF6840" w:rsidRPr="00DF6840" w:rsidRDefault="00DF6840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https://viaf.org/</w:t>
        </w:r>
      </w:hyperlink>
    </w:p>
  </w:footnote>
  <w:footnote w:id="2">
    <w:p w:rsidR="00DF6840" w:rsidRPr="00DF6840" w:rsidRDefault="00DF6840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</w:t>
      </w:r>
      <w:hyperlink r:id="rId2" w:history="1">
        <w:r>
          <w:rPr>
            <w:rStyle w:val="Hyperlink"/>
          </w:rPr>
          <w:t>https://www.geonames.org/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590C" w:rsidRDefault="0087346D" w:rsidP="00855D1F">
    <w:pPr>
      <w:pStyle w:val="Cabealho"/>
      <w:tabs>
        <w:tab w:val="clear" w:pos="4680"/>
        <w:tab w:val="clear" w:pos="9360"/>
      </w:tabs>
    </w:pPr>
    <w:r>
      <w:rPr>
        <w:rFonts w:ascii="Times New Roman" w:hAnsi="Times New Roman" w:cs="Times New Roman"/>
        <w:noProof/>
        <w:color w:val="auto"/>
        <w:szCs w:val="24"/>
        <w:lang w:val="pt-BR" w:eastAsia="pt-BR"/>
      </w:rPr>
      <mc:AlternateContent>
        <mc:Choice Requires="wps">
          <w:drawing>
            <wp:anchor distT="0" distB="0" distL="114300" distR="114300" simplePos="0" relativeHeight="251671210" behindDoc="0" locked="0" layoutInCell="1" allowOverlap="1" wp14:anchorId="6DB012F5" wp14:editId="64DC5358">
              <wp:simplePos x="0" y="0"/>
              <wp:positionH relativeFrom="page">
                <wp:posOffset>3487420</wp:posOffset>
              </wp:positionH>
              <wp:positionV relativeFrom="page">
                <wp:posOffset>2470785</wp:posOffset>
              </wp:positionV>
              <wp:extent cx="4279265" cy="7324090"/>
              <wp:effectExtent l="0" t="0" r="6985" b="0"/>
              <wp:wrapNone/>
              <wp:docPr id="5" name="Retângulo 8" descr="Gray shape in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279265" cy="7324090"/>
                      </a:xfrm>
                      <a:custGeom>
                        <a:avLst/>
                        <a:gdLst>
                          <a:gd name="connsiteX0" fmla="*/ 0 w 2001520"/>
                          <a:gd name="connsiteY0" fmla="*/ 0 h 1499235"/>
                          <a:gd name="connsiteX1" fmla="*/ 2001520 w 2001520"/>
                          <a:gd name="connsiteY1" fmla="*/ 0 h 1499235"/>
                          <a:gd name="connsiteX2" fmla="*/ 2001520 w 2001520"/>
                          <a:gd name="connsiteY2" fmla="*/ 1499235 h 1499235"/>
                          <a:gd name="connsiteX3" fmla="*/ 0 w 2001520"/>
                          <a:gd name="connsiteY3" fmla="*/ 1499235 h 1499235"/>
                          <a:gd name="connsiteX4" fmla="*/ 0 w 2001520"/>
                          <a:gd name="connsiteY4" fmla="*/ 0 h 1499235"/>
                          <a:gd name="connsiteX0" fmla="*/ 0 w 3640850"/>
                          <a:gd name="connsiteY0" fmla="*/ 527221 h 1499235"/>
                          <a:gd name="connsiteX1" fmla="*/ 3640850 w 3640850"/>
                          <a:gd name="connsiteY1" fmla="*/ 0 h 1499235"/>
                          <a:gd name="connsiteX2" fmla="*/ 3640850 w 3640850"/>
                          <a:gd name="connsiteY2" fmla="*/ 1499235 h 1499235"/>
                          <a:gd name="connsiteX3" fmla="*/ 1639330 w 3640850"/>
                          <a:gd name="connsiteY3" fmla="*/ 1499235 h 1499235"/>
                          <a:gd name="connsiteX4" fmla="*/ 0 w 3640850"/>
                          <a:gd name="connsiteY4" fmla="*/ 527221 h 1499235"/>
                          <a:gd name="connsiteX0" fmla="*/ 0 w 3640850"/>
                          <a:gd name="connsiteY0" fmla="*/ 3056237 h 4028251"/>
                          <a:gd name="connsiteX1" fmla="*/ 3031290 w 3640850"/>
                          <a:gd name="connsiteY1" fmla="*/ 0 h 4028251"/>
                          <a:gd name="connsiteX2" fmla="*/ 3640850 w 3640850"/>
                          <a:gd name="connsiteY2" fmla="*/ 4028251 h 4028251"/>
                          <a:gd name="connsiteX3" fmla="*/ 1639330 w 3640850"/>
                          <a:gd name="connsiteY3" fmla="*/ 4028251 h 4028251"/>
                          <a:gd name="connsiteX4" fmla="*/ 0 w 3640850"/>
                          <a:gd name="connsiteY4" fmla="*/ 3056237 h 4028251"/>
                          <a:gd name="connsiteX0" fmla="*/ 0 w 3640850"/>
                          <a:gd name="connsiteY0" fmla="*/ 3056237 h 6269191"/>
                          <a:gd name="connsiteX1" fmla="*/ 3031290 w 3640850"/>
                          <a:gd name="connsiteY1" fmla="*/ 0 h 6269191"/>
                          <a:gd name="connsiteX2" fmla="*/ 3640850 w 3640850"/>
                          <a:gd name="connsiteY2" fmla="*/ 4028251 h 6269191"/>
                          <a:gd name="connsiteX3" fmla="*/ 3196179 w 3640850"/>
                          <a:gd name="connsiteY3" fmla="*/ 6269191 h 6269191"/>
                          <a:gd name="connsiteX4" fmla="*/ 0 w 3640850"/>
                          <a:gd name="connsiteY4" fmla="*/ 3056237 h 6269191"/>
                          <a:gd name="connsiteX0" fmla="*/ 0 w 4266713"/>
                          <a:gd name="connsiteY0" fmla="*/ 3056237 h 6269191"/>
                          <a:gd name="connsiteX1" fmla="*/ 3031290 w 4266713"/>
                          <a:gd name="connsiteY1" fmla="*/ 0 h 6269191"/>
                          <a:gd name="connsiteX2" fmla="*/ 4266713 w 4266713"/>
                          <a:gd name="connsiteY2" fmla="*/ 1828807 h 6269191"/>
                          <a:gd name="connsiteX3" fmla="*/ 3196179 w 4266713"/>
                          <a:gd name="connsiteY3" fmla="*/ 6269191 h 6269191"/>
                          <a:gd name="connsiteX4" fmla="*/ 0 w 4266713"/>
                          <a:gd name="connsiteY4" fmla="*/ 3056237 h 6269191"/>
                          <a:gd name="connsiteX0" fmla="*/ 0 w 4258270"/>
                          <a:gd name="connsiteY0" fmla="*/ 3056237 h 6269191"/>
                          <a:gd name="connsiteX1" fmla="*/ 3031290 w 4258270"/>
                          <a:gd name="connsiteY1" fmla="*/ 0 h 6269191"/>
                          <a:gd name="connsiteX2" fmla="*/ 4258270 w 4258270"/>
                          <a:gd name="connsiteY2" fmla="*/ 1202749 h 6269191"/>
                          <a:gd name="connsiteX3" fmla="*/ 3196179 w 4258270"/>
                          <a:gd name="connsiteY3" fmla="*/ 6269191 h 6269191"/>
                          <a:gd name="connsiteX4" fmla="*/ 0 w 4258270"/>
                          <a:gd name="connsiteY4" fmla="*/ 3056237 h 6269191"/>
                          <a:gd name="connsiteX0" fmla="*/ 0 w 4258270"/>
                          <a:gd name="connsiteY0" fmla="*/ 3056237 h 7323607"/>
                          <a:gd name="connsiteX1" fmla="*/ 3031290 w 4258270"/>
                          <a:gd name="connsiteY1" fmla="*/ 0 h 7323607"/>
                          <a:gd name="connsiteX2" fmla="*/ 4258270 w 4258270"/>
                          <a:gd name="connsiteY2" fmla="*/ 1202749 h 7323607"/>
                          <a:gd name="connsiteX3" fmla="*/ 4258270 w 4258270"/>
                          <a:gd name="connsiteY3" fmla="*/ 7323607 h 7323607"/>
                          <a:gd name="connsiteX4" fmla="*/ 0 w 4258270"/>
                          <a:gd name="connsiteY4" fmla="*/ 3056237 h 7323607"/>
                          <a:gd name="connsiteX0" fmla="*/ 0 w 4258270"/>
                          <a:gd name="connsiteY0" fmla="*/ 3031524 h 7323607"/>
                          <a:gd name="connsiteX1" fmla="*/ 3031290 w 4258270"/>
                          <a:gd name="connsiteY1" fmla="*/ 0 h 7323607"/>
                          <a:gd name="connsiteX2" fmla="*/ 4258270 w 4258270"/>
                          <a:gd name="connsiteY2" fmla="*/ 1202749 h 7323607"/>
                          <a:gd name="connsiteX3" fmla="*/ 4258270 w 4258270"/>
                          <a:gd name="connsiteY3" fmla="*/ 7323607 h 7323607"/>
                          <a:gd name="connsiteX4" fmla="*/ 0 w 4258270"/>
                          <a:gd name="connsiteY4" fmla="*/ 3031524 h 7323607"/>
                          <a:gd name="connsiteX0" fmla="*/ 0 w 4258270"/>
                          <a:gd name="connsiteY0" fmla="*/ 3048000 h 7323607"/>
                          <a:gd name="connsiteX1" fmla="*/ 3031290 w 4258270"/>
                          <a:gd name="connsiteY1" fmla="*/ 0 h 7323607"/>
                          <a:gd name="connsiteX2" fmla="*/ 4258270 w 4258270"/>
                          <a:gd name="connsiteY2" fmla="*/ 1202749 h 7323607"/>
                          <a:gd name="connsiteX3" fmla="*/ 4258270 w 4258270"/>
                          <a:gd name="connsiteY3" fmla="*/ 7323607 h 7323607"/>
                          <a:gd name="connsiteX4" fmla="*/ 0 w 4258270"/>
                          <a:gd name="connsiteY4" fmla="*/ 3048000 h 7323607"/>
                          <a:gd name="connsiteX0" fmla="*/ 0 w 4299459"/>
                          <a:gd name="connsiteY0" fmla="*/ 3039762 h 7323607"/>
                          <a:gd name="connsiteX1" fmla="*/ 3072479 w 4299459"/>
                          <a:gd name="connsiteY1" fmla="*/ 0 h 7323607"/>
                          <a:gd name="connsiteX2" fmla="*/ 4299459 w 4299459"/>
                          <a:gd name="connsiteY2" fmla="*/ 1202749 h 7323607"/>
                          <a:gd name="connsiteX3" fmla="*/ 4299459 w 4299459"/>
                          <a:gd name="connsiteY3" fmla="*/ 7323607 h 7323607"/>
                          <a:gd name="connsiteX4" fmla="*/ 0 w 4299459"/>
                          <a:gd name="connsiteY4" fmla="*/ 3039762 h 7323607"/>
                          <a:gd name="connsiteX0" fmla="*/ 0 w 4151182"/>
                          <a:gd name="connsiteY0" fmla="*/ 3056238 h 7323607"/>
                          <a:gd name="connsiteX1" fmla="*/ 2924202 w 4151182"/>
                          <a:gd name="connsiteY1" fmla="*/ 0 h 7323607"/>
                          <a:gd name="connsiteX2" fmla="*/ 4151182 w 4151182"/>
                          <a:gd name="connsiteY2" fmla="*/ 1202749 h 7323607"/>
                          <a:gd name="connsiteX3" fmla="*/ 4151182 w 4151182"/>
                          <a:gd name="connsiteY3" fmla="*/ 7323607 h 7323607"/>
                          <a:gd name="connsiteX4" fmla="*/ 0 w 4151182"/>
                          <a:gd name="connsiteY4" fmla="*/ 3056238 h 7323607"/>
                          <a:gd name="connsiteX0" fmla="*/ 0 w 4282974"/>
                          <a:gd name="connsiteY0" fmla="*/ 3031524 h 7323607"/>
                          <a:gd name="connsiteX1" fmla="*/ 3055994 w 4282974"/>
                          <a:gd name="connsiteY1" fmla="*/ 0 h 7323607"/>
                          <a:gd name="connsiteX2" fmla="*/ 4282974 w 4282974"/>
                          <a:gd name="connsiteY2" fmla="*/ 1202749 h 7323607"/>
                          <a:gd name="connsiteX3" fmla="*/ 4282974 w 4282974"/>
                          <a:gd name="connsiteY3" fmla="*/ 7323607 h 7323607"/>
                          <a:gd name="connsiteX4" fmla="*/ 0 w 4282974"/>
                          <a:gd name="connsiteY4" fmla="*/ 3031524 h 7323607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4282974" h="7323607">
                            <a:moveTo>
                              <a:pt x="0" y="3031524"/>
                            </a:moveTo>
                            <a:lnTo>
                              <a:pt x="3055994" y="0"/>
                            </a:lnTo>
                            <a:lnTo>
                              <a:pt x="4282974" y="1202749"/>
                            </a:lnTo>
                            <a:lnTo>
                              <a:pt x="4282974" y="7323607"/>
                            </a:lnTo>
                            <a:lnTo>
                              <a:pt x="0" y="3031524"/>
                            </a:lnTo>
                            <a:close/>
                          </a:path>
                        </a:pathLst>
                      </a:custGeom>
                      <a:solidFill>
                        <a:schemeClr val="tx1">
                          <a:alpha val="48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966A381" id="Retângulo 8" o:spid="_x0000_s1026" alt="Gray shape in rectangle" style="position:absolute;margin-left:274.6pt;margin-top:194.55pt;width:336.95pt;height:576.7pt;z-index:25167121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coordsize="4282974,7323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" path="m,3031524l3055994,,4282974,1202749r,6120858l,3031524xe" fillcolor="black [3213]" stroked="f" strokeweight="2pt">
              <v:fill opacity="31354f"/>
              <v:path arrowok="t" o:connecttype="custom" o:connectlocs="0,3031724;3053348,0;4279265,1202828;4279265,7324090;0,3031724" o:connectangles="0,0,0,0,0"/>
              <w10:wrap anchorx="page" anchory="page"/>
            </v:shape>
          </w:pict>
        </mc:Fallback>
      </mc:AlternateContent>
    </w:r>
    <w:r>
      <w:rPr>
        <w:rFonts w:ascii="Times New Roman" w:hAnsi="Times New Roman" w:cs="Times New Roman"/>
        <w:noProof/>
        <w:color w:val="auto"/>
        <w:szCs w:val="24"/>
        <w:lang w:val="pt-BR" w:eastAsia="pt-BR"/>
      </w:rPr>
      <mc:AlternateContent>
        <mc:Choice Requires="wps">
          <w:drawing>
            <wp:anchor distT="0" distB="0" distL="114300" distR="114300" simplePos="0" relativeHeight="251671892" behindDoc="0" locked="0" layoutInCell="1" allowOverlap="1" wp14:anchorId="16D4384B" wp14:editId="6070DD08">
              <wp:simplePos x="0" y="0"/>
              <wp:positionH relativeFrom="page">
                <wp:posOffset>-13335</wp:posOffset>
              </wp:positionH>
              <wp:positionV relativeFrom="page">
                <wp:posOffset>4095750</wp:posOffset>
              </wp:positionV>
              <wp:extent cx="3830955" cy="3830955"/>
              <wp:effectExtent l="0" t="0" r="0" b="0"/>
              <wp:wrapNone/>
              <wp:docPr id="4" name="Retângulo 7" descr="Diagonally gray colored 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30955" cy="3830955"/>
                      </a:xfrm>
                      <a:custGeom>
                        <a:avLst/>
                        <a:gdLst>
                          <a:gd name="connsiteX0" fmla="*/ 0 w 3958590"/>
                          <a:gd name="connsiteY0" fmla="*/ 0 h 2129155"/>
                          <a:gd name="connsiteX1" fmla="*/ 3958590 w 3958590"/>
                          <a:gd name="connsiteY1" fmla="*/ 0 h 2129155"/>
                          <a:gd name="connsiteX2" fmla="*/ 3958590 w 3958590"/>
                          <a:gd name="connsiteY2" fmla="*/ 2129155 h 2129155"/>
                          <a:gd name="connsiteX3" fmla="*/ 0 w 3958590"/>
                          <a:gd name="connsiteY3" fmla="*/ 2129155 h 2129155"/>
                          <a:gd name="connsiteX4" fmla="*/ 0 w 3958590"/>
                          <a:gd name="connsiteY4" fmla="*/ 0 h 2129155"/>
                          <a:gd name="connsiteX0" fmla="*/ 0 w 4302835"/>
                          <a:gd name="connsiteY0" fmla="*/ 0 h 2129155"/>
                          <a:gd name="connsiteX1" fmla="*/ 3958590 w 4302835"/>
                          <a:gd name="connsiteY1" fmla="*/ 0 h 2129155"/>
                          <a:gd name="connsiteX2" fmla="*/ 4302835 w 4302835"/>
                          <a:gd name="connsiteY2" fmla="*/ 2129155 h 2129155"/>
                          <a:gd name="connsiteX3" fmla="*/ 0 w 4302835"/>
                          <a:gd name="connsiteY3" fmla="*/ 2129155 h 2129155"/>
                          <a:gd name="connsiteX4" fmla="*/ 0 w 4302835"/>
                          <a:gd name="connsiteY4" fmla="*/ 0 h 2129155"/>
                          <a:gd name="connsiteX0" fmla="*/ 0 w 4302835"/>
                          <a:gd name="connsiteY0" fmla="*/ 1645920 h 3775075"/>
                          <a:gd name="connsiteX1" fmla="*/ 473052 w 4302835"/>
                          <a:gd name="connsiteY1" fmla="*/ 0 h 3775075"/>
                          <a:gd name="connsiteX2" fmla="*/ 4302835 w 4302835"/>
                          <a:gd name="connsiteY2" fmla="*/ 3775075 h 3775075"/>
                          <a:gd name="connsiteX3" fmla="*/ 0 w 4302835"/>
                          <a:gd name="connsiteY3" fmla="*/ 3775075 h 3775075"/>
                          <a:gd name="connsiteX4" fmla="*/ 0 w 4302835"/>
                          <a:gd name="connsiteY4" fmla="*/ 1645920 h 3775075"/>
                          <a:gd name="connsiteX0" fmla="*/ 0 w 4302835"/>
                          <a:gd name="connsiteY0" fmla="*/ 1700775 h 3829930"/>
                          <a:gd name="connsiteX1" fmla="*/ 402343 w 4302835"/>
                          <a:gd name="connsiteY1" fmla="*/ 0 h 3829930"/>
                          <a:gd name="connsiteX2" fmla="*/ 4302835 w 4302835"/>
                          <a:gd name="connsiteY2" fmla="*/ 3829930 h 3829930"/>
                          <a:gd name="connsiteX3" fmla="*/ 0 w 4302835"/>
                          <a:gd name="connsiteY3" fmla="*/ 3829930 h 3829930"/>
                          <a:gd name="connsiteX4" fmla="*/ 0 w 4302835"/>
                          <a:gd name="connsiteY4" fmla="*/ 1700775 h 3829930"/>
                          <a:gd name="connsiteX0" fmla="*/ 0 w 4302835"/>
                          <a:gd name="connsiteY0" fmla="*/ 1700775 h 3829930"/>
                          <a:gd name="connsiteX1" fmla="*/ 0 w 4302835"/>
                          <a:gd name="connsiteY1" fmla="*/ 0 h 3829930"/>
                          <a:gd name="connsiteX2" fmla="*/ 4302835 w 4302835"/>
                          <a:gd name="connsiteY2" fmla="*/ 3829930 h 3829930"/>
                          <a:gd name="connsiteX3" fmla="*/ 0 w 4302835"/>
                          <a:gd name="connsiteY3" fmla="*/ 3829930 h 3829930"/>
                          <a:gd name="connsiteX4" fmla="*/ 0 w 4302835"/>
                          <a:gd name="connsiteY4" fmla="*/ 1700775 h 3829930"/>
                          <a:gd name="connsiteX0" fmla="*/ 0 w 3802954"/>
                          <a:gd name="connsiteY0" fmla="*/ 1700775 h 3829930"/>
                          <a:gd name="connsiteX1" fmla="*/ 0 w 3802954"/>
                          <a:gd name="connsiteY1" fmla="*/ 0 h 3829930"/>
                          <a:gd name="connsiteX2" fmla="*/ 3802954 w 3802954"/>
                          <a:gd name="connsiteY2" fmla="*/ 3829930 h 3829930"/>
                          <a:gd name="connsiteX3" fmla="*/ 0 w 3802954"/>
                          <a:gd name="connsiteY3" fmla="*/ 3829930 h 3829930"/>
                          <a:gd name="connsiteX4" fmla="*/ 0 w 3802954"/>
                          <a:gd name="connsiteY4" fmla="*/ 1700775 h 3829930"/>
                          <a:gd name="connsiteX0" fmla="*/ 0 w 3802954"/>
                          <a:gd name="connsiteY0" fmla="*/ 1700775 h 3830205"/>
                          <a:gd name="connsiteX1" fmla="*/ 0 w 3802954"/>
                          <a:gd name="connsiteY1" fmla="*/ 0 h 3830205"/>
                          <a:gd name="connsiteX2" fmla="*/ 3802954 w 3802954"/>
                          <a:gd name="connsiteY2" fmla="*/ 3830205 h 3830205"/>
                          <a:gd name="connsiteX3" fmla="*/ 0 w 3802954"/>
                          <a:gd name="connsiteY3" fmla="*/ 3829930 h 3830205"/>
                          <a:gd name="connsiteX4" fmla="*/ 0 w 3802954"/>
                          <a:gd name="connsiteY4" fmla="*/ 1700775 h 3830205"/>
                          <a:gd name="connsiteX0" fmla="*/ 0 w 3830114"/>
                          <a:gd name="connsiteY0" fmla="*/ 1700775 h 3830205"/>
                          <a:gd name="connsiteX1" fmla="*/ 0 w 3830114"/>
                          <a:gd name="connsiteY1" fmla="*/ 0 h 3830205"/>
                          <a:gd name="connsiteX2" fmla="*/ 3830114 w 3830114"/>
                          <a:gd name="connsiteY2" fmla="*/ 3830205 h 3830205"/>
                          <a:gd name="connsiteX3" fmla="*/ 0 w 3830114"/>
                          <a:gd name="connsiteY3" fmla="*/ 3829930 h 3830205"/>
                          <a:gd name="connsiteX4" fmla="*/ 0 w 3830114"/>
                          <a:gd name="connsiteY4" fmla="*/ 1700775 h 383020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3830114" h="3830205">
                            <a:moveTo>
                              <a:pt x="0" y="1700775"/>
                            </a:moveTo>
                            <a:lnTo>
                              <a:pt x="0" y="0"/>
                            </a:lnTo>
                            <a:lnTo>
                              <a:pt x="3830114" y="3830205"/>
                            </a:lnTo>
                            <a:lnTo>
                              <a:pt x="0" y="3829930"/>
                            </a:lnTo>
                            <a:lnTo>
                              <a:pt x="0" y="1700775"/>
                            </a:lnTo>
                            <a:close/>
                          </a:path>
                        </a:pathLst>
                      </a:custGeom>
                      <a:solidFill>
                        <a:schemeClr val="tx1">
                          <a:alpha val="48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87346D" w:rsidRDefault="0087346D" w:rsidP="0087346D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6D4384B" id="Retângulo 7" o:spid="_x0000_s1026" alt="Diagonally gray colored rectangle" style="position:absolute;left:0;text-align:left;margin-left:-1.05pt;margin-top:322.5pt;width:301.65pt;height:301.65pt;z-index:2516718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coordsize="3830114,383020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" adj="-11796480,,5400" path="m,1700775l,,3830114,3830205,,3829930,,1700775xe" fillcolor="black [3213]" stroked="f" strokeweight="2pt">
              <v:fill opacity="31354f"/>
              <v:stroke joinstyle="miter"/>
              <v:formulas/>
              <v:path arrowok="t" o:connecttype="custom" o:connectlocs="0,1701108;0,0;3830955,3830955;0,3830680;0,1701108" o:connectangles="0,0,0,0,0" textboxrect="0,0,3830114,3830205"/>
              <v:textbox>
                <w:txbxContent>
                  <w:p w:rsidR="0087346D" w:rsidRDefault="0087346D" w:rsidP="0087346D"/>
                </w:txbxContent>
              </v:textbox>
              <w10:wrap anchorx="page" anchory="page"/>
            </v:shape>
          </w:pict>
        </mc:Fallback>
      </mc:AlternateContent>
    </w:r>
    <w:r w:rsidR="00B14B5B"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589C64F" wp14:editId="6DFBF4A4">
              <wp:simplePos x="0" y="0"/>
              <wp:positionH relativeFrom="column">
                <wp:posOffset>914400</wp:posOffset>
              </wp:positionH>
              <wp:positionV relativeFrom="paragraph">
                <wp:posOffset>2295525</wp:posOffset>
              </wp:positionV>
              <wp:extent cx="1458595" cy="0"/>
              <wp:effectExtent l="0" t="19050" r="27305" b="19050"/>
              <wp:wrapNone/>
              <wp:docPr id="26" name="Conector Reto 26" descr="Separado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458595" cy="0"/>
                      </a:xfrm>
                      <a:prstGeom prst="line">
                        <a:avLst/>
                      </a:prstGeom>
                      <a:ln w="2857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6127389" id="Conector Reto 26" o:spid="_x0000_s1026" alt="Separador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in,180.75pt" to="186.85pt,1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" strokecolor="black [3213]" strokeweight="2.25pt"/>
          </w:pict>
        </mc:Fallback>
      </mc:AlternateContent>
    </w:r>
    <w:r w:rsidR="00D140B1">
      <w:rPr>
        <w:noProof/>
        <w:lang w:val="en-US" w:eastAsia="en-US"/>
      </w:rPr>
      <w:drawing>
        <wp:anchor distT="0" distB="0" distL="114300" distR="114300" simplePos="0" relativeHeight="251661312" behindDoc="0" locked="0" layoutInCell="1" allowOverlap="1" wp14:anchorId="02C90F03" wp14:editId="41CA870C">
          <wp:simplePos x="0" y="0"/>
          <wp:positionH relativeFrom="page">
            <wp:posOffset>-8890</wp:posOffset>
          </wp:positionH>
          <wp:positionV relativeFrom="page">
            <wp:posOffset>0</wp:posOffset>
          </wp:positionV>
          <wp:extent cx="7827264" cy="7936992"/>
          <wp:effectExtent l="0" t="0" r="2540" b="6985"/>
          <wp:wrapNone/>
          <wp:docPr id="7" name="Imagem 7" descr="Gramado verde exuberante em frente a uma casa com diversas plantas e árvor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02-05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27264" cy="793699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66C5B">
      <w:rPr>
        <w:noProof/>
        <w:lang w:val="en-US" w:eastAsia="en-US"/>
      </w:rPr>
      <w:drawing>
        <wp:anchor distT="0" distB="0" distL="114300" distR="114300" simplePos="0" relativeHeight="251664384" behindDoc="0" locked="0" layoutInCell="1" allowOverlap="1" wp14:anchorId="2120C6A7" wp14:editId="0426D2C7">
          <wp:simplePos x="0" y="0"/>
          <wp:positionH relativeFrom="page">
            <wp:posOffset>228600</wp:posOffset>
          </wp:positionH>
          <wp:positionV relativeFrom="page">
            <wp:posOffset>209550</wp:posOffset>
          </wp:positionV>
          <wp:extent cx="4187952" cy="4187952"/>
          <wp:effectExtent l="0" t="0" r="3175" b="3175"/>
          <wp:wrapNone/>
          <wp:docPr id="8" name="Elemento gráfico 32" descr="Forma de losango verd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Elemento gráfico 1" descr="Retângulo colorido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187952" cy="41879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66C5B">
      <w:rPr>
        <w:noProof/>
        <w:lang w:val="en-US" w:eastAsia="en-US"/>
      </w:rPr>
      <w:drawing>
        <wp:anchor distT="0" distB="0" distL="114300" distR="114300" simplePos="0" relativeHeight="251662336" behindDoc="0" locked="0" layoutInCell="1" allowOverlap="1" wp14:anchorId="4EA6E50F" wp14:editId="71302876">
          <wp:simplePos x="0" y="0"/>
          <wp:positionH relativeFrom="page">
            <wp:posOffset>-45720</wp:posOffset>
          </wp:positionH>
          <wp:positionV relativeFrom="page">
            <wp:posOffset>-9525</wp:posOffset>
          </wp:positionV>
          <wp:extent cx="7827264" cy="8147304"/>
          <wp:effectExtent l="0" t="0" r="2540" b="6350"/>
          <wp:wrapNone/>
          <wp:docPr id="9" name="Elemento gráfico 33" descr="Design de bordas transversais brancas e cinz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5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27264" cy="814730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F0D25"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26DFE0C8" wp14:editId="262A5EFC">
              <wp:simplePos x="0" y="0"/>
              <wp:positionH relativeFrom="column">
                <wp:posOffset>-1047750</wp:posOffset>
              </wp:positionH>
              <wp:positionV relativeFrom="paragraph">
                <wp:posOffset>4105275</wp:posOffset>
              </wp:positionV>
              <wp:extent cx="3829896" cy="3830288"/>
              <wp:effectExtent l="0" t="0" r="0" b="0"/>
              <wp:wrapNone/>
              <wp:docPr id="25" name="Retângulo 7" descr="Retângulo colorid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29896" cy="3830288"/>
                      </a:xfrm>
                      <a:custGeom>
                        <a:avLst/>
                        <a:gdLst>
                          <a:gd name="connsiteX0" fmla="*/ 0 w 3958590"/>
                          <a:gd name="connsiteY0" fmla="*/ 0 h 2129155"/>
                          <a:gd name="connsiteX1" fmla="*/ 3958590 w 3958590"/>
                          <a:gd name="connsiteY1" fmla="*/ 0 h 2129155"/>
                          <a:gd name="connsiteX2" fmla="*/ 3958590 w 3958590"/>
                          <a:gd name="connsiteY2" fmla="*/ 2129155 h 2129155"/>
                          <a:gd name="connsiteX3" fmla="*/ 0 w 3958590"/>
                          <a:gd name="connsiteY3" fmla="*/ 2129155 h 2129155"/>
                          <a:gd name="connsiteX4" fmla="*/ 0 w 3958590"/>
                          <a:gd name="connsiteY4" fmla="*/ 0 h 2129155"/>
                          <a:gd name="connsiteX0" fmla="*/ 0 w 4302835"/>
                          <a:gd name="connsiteY0" fmla="*/ 0 h 2129155"/>
                          <a:gd name="connsiteX1" fmla="*/ 3958590 w 4302835"/>
                          <a:gd name="connsiteY1" fmla="*/ 0 h 2129155"/>
                          <a:gd name="connsiteX2" fmla="*/ 4302835 w 4302835"/>
                          <a:gd name="connsiteY2" fmla="*/ 2129155 h 2129155"/>
                          <a:gd name="connsiteX3" fmla="*/ 0 w 4302835"/>
                          <a:gd name="connsiteY3" fmla="*/ 2129155 h 2129155"/>
                          <a:gd name="connsiteX4" fmla="*/ 0 w 4302835"/>
                          <a:gd name="connsiteY4" fmla="*/ 0 h 2129155"/>
                          <a:gd name="connsiteX0" fmla="*/ 0 w 4302835"/>
                          <a:gd name="connsiteY0" fmla="*/ 1645920 h 3775075"/>
                          <a:gd name="connsiteX1" fmla="*/ 473052 w 4302835"/>
                          <a:gd name="connsiteY1" fmla="*/ 0 h 3775075"/>
                          <a:gd name="connsiteX2" fmla="*/ 4302835 w 4302835"/>
                          <a:gd name="connsiteY2" fmla="*/ 3775075 h 3775075"/>
                          <a:gd name="connsiteX3" fmla="*/ 0 w 4302835"/>
                          <a:gd name="connsiteY3" fmla="*/ 3775075 h 3775075"/>
                          <a:gd name="connsiteX4" fmla="*/ 0 w 4302835"/>
                          <a:gd name="connsiteY4" fmla="*/ 1645920 h 3775075"/>
                          <a:gd name="connsiteX0" fmla="*/ 0 w 4302835"/>
                          <a:gd name="connsiteY0" fmla="*/ 1700775 h 3829930"/>
                          <a:gd name="connsiteX1" fmla="*/ 402343 w 4302835"/>
                          <a:gd name="connsiteY1" fmla="*/ 0 h 3829930"/>
                          <a:gd name="connsiteX2" fmla="*/ 4302835 w 4302835"/>
                          <a:gd name="connsiteY2" fmla="*/ 3829930 h 3829930"/>
                          <a:gd name="connsiteX3" fmla="*/ 0 w 4302835"/>
                          <a:gd name="connsiteY3" fmla="*/ 3829930 h 3829930"/>
                          <a:gd name="connsiteX4" fmla="*/ 0 w 4302835"/>
                          <a:gd name="connsiteY4" fmla="*/ 1700775 h 3829930"/>
                          <a:gd name="connsiteX0" fmla="*/ 0 w 4302835"/>
                          <a:gd name="connsiteY0" fmla="*/ 1700775 h 3829930"/>
                          <a:gd name="connsiteX1" fmla="*/ 0 w 4302835"/>
                          <a:gd name="connsiteY1" fmla="*/ 0 h 3829930"/>
                          <a:gd name="connsiteX2" fmla="*/ 4302835 w 4302835"/>
                          <a:gd name="connsiteY2" fmla="*/ 3829930 h 3829930"/>
                          <a:gd name="connsiteX3" fmla="*/ 0 w 4302835"/>
                          <a:gd name="connsiteY3" fmla="*/ 3829930 h 3829930"/>
                          <a:gd name="connsiteX4" fmla="*/ 0 w 4302835"/>
                          <a:gd name="connsiteY4" fmla="*/ 1700775 h 3829930"/>
                          <a:gd name="connsiteX0" fmla="*/ 0 w 3802954"/>
                          <a:gd name="connsiteY0" fmla="*/ 1700775 h 3829930"/>
                          <a:gd name="connsiteX1" fmla="*/ 0 w 3802954"/>
                          <a:gd name="connsiteY1" fmla="*/ 0 h 3829930"/>
                          <a:gd name="connsiteX2" fmla="*/ 3802954 w 3802954"/>
                          <a:gd name="connsiteY2" fmla="*/ 3829930 h 3829930"/>
                          <a:gd name="connsiteX3" fmla="*/ 0 w 3802954"/>
                          <a:gd name="connsiteY3" fmla="*/ 3829930 h 3829930"/>
                          <a:gd name="connsiteX4" fmla="*/ 0 w 3802954"/>
                          <a:gd name="connsiteY4" fmla="*/ 1700775 h 3829930"/>
                          <a:gd name="connsiteX0" fmla="*/ 0 w 3802954"/>
                          <a:gd name="connsiteY0" fmla="*/ 1700775 h 3830205"/>
                          <a:gd name="connsiteX1" fmla="*/ 0 w 3802954"/>
                          <a:gd name="connsiteY1" fmla="*/ 0 h 3830205"/>
                          <a:gd name="connsiteX2" fmla="*/ 3802954 w 3802954"/>
                          <a:gd name="connsiteY2" fmla="*/ 3830205 h 3830205"/>
                          <a:gd name="connsiteX3" fmla="*/ 0 w 3802954"/>
                          <a:gd name="connsiteY3" fmla="*/ 3829930 h 3830205"/>
                          <a:gd name="connsiteX4" fmla="*/ 0 w 3802954"/>
                          <a:gd name="connsiteY4" fmla="*/ 1700775 h 3830205"/>
                          <a:gd name="connsiteX0" fmla="*/ 0 w 3830114"/>
                          <a:gd name="connsiteY0" fmla="*/ 1700775 h 3830205"/>
                          <a:gd name="connsiteX1" fmla="*/ 0 w 3830114"/>
                          <a:gd name="connsiteY1" fmla="*/ 0 h 3830205"/>
                          <a:gd name="connsiteX2" fmla="*/ 3830114 w 3830114"/>
                          <a:gd name="connsiteY2" fmla="*/ 3830205 h 3830205"/>
                          <a:gd name="connsiteX3" fmla="*/ 0 w 3830114"/>
                          <a:gd name="connsiteY3" fmla="*/ 3829930 h 3830205"/>
                          <a:gd name="connsiteX4" fmla="*/ 0 w 3830114"/>
                          <a:gd name="connsiteY4" fmla="*/ 1700775 h 383020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3830114" h="3830205">
                            <a:lnTo>
                              <a:pt x="0" y="0"/>
                            </a:lnTo>
                            <a:lnTo>
                              <a:pt x="3830114" y="3830205"/>
                            </a:lnTo>
                            <a:lnTo>
                              <a:pt x="0" y="3829930"/>
                            </a:lnTo>
                            <a:lnTo>
                              <a:pt x="0" y="1700775"/>
                            </a:lnTo>
                            <a:close/>
                          </a:path>
                        </a:pathLst>
                      </a:custGeom>
                      <a:solidFill>
                        <a:schemeClr val="tx1">
                          <a:alpha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3DEBE4" id="Retângulo 7" o:spid="_x0000_s1026" alt="Retângulo colorido" style="position:absolute;margin-left:-82.5pt;margin-top:323.25pt;width:301.55pt;height:301.6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30114,3830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" path="l,,3830114,3830205,,3829930,,1700775,,xe" fillcolor="black [3213]" stroked="f" strokeweight="2pt">
              <v:fill opacity="32896f"/>
              <v:path arrowok="t" o:connecttype="custom" o:connectlocs="0,1700812;0,0;3829896,3830288;0,3830013;0,1700812" o:connectangles="0,0,0,0,0"/>
            </v:shape>
          </w:pict>
        </mc:Fallback>
      </mc:AlternateContent>
    </w:r>
    <w:r w:rsidR="005D3D43">
      <w:rPr>
        <w:noProof/>
        <w:lang w:val="pt-BR" w:bidi="pt-BR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D1E6CC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4567D1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9D443C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E8E99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336276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650D01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B7267D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B8A680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956B99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D945B6A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9342133"/>
    <w:multiLevelType w:val="hybridMultilevel"/>
    <w:tmpl w:val="AA9243D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7"/>
  </w:num>
  <w:num w:numId="5">
    <w:abstractNumId w:val="6"/>
  </w:num>
  <w:num w:numId="6">
    <w:abstractNumId w:val="5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557"/>
    <w:rsid w:val="00014688"/>
    <w:rsid w:val="00025904"/>
    <w:rsid w:val="000C1954"/>
    <w:rsid w:val="000C3424"/>
    <w:rsid w:val="000F3CBA"/>
    <w:rsid w:val="00157304"/>
    <w:rsid w:val="00191FB7"/>
    <w:rsid w:val="001C2AB5"/>
    <w:rsid w:val="001F0D25"/>
    <w:rsid w:val="00204BBF"/>
    <w:rsid w:val="0026114C"/>
    <w:rsid w:val="00266C5B"/>
    <w:rsid w:val="00295D62"/>
    <w:rsid w:val="002E178D"/>
    <w:rsid w:val="00312940"/>
    <w:rsid w:val="00320FB1"/>
    <w:rsid w:val="003676E0"/>
    <w:rsid w:val="00370988"/>
    <w:rsid w:val="00391181"/>
    <w:rsid w:val="00397C78"/>
    <w:rsid w:val="003D4520"/>
    <w:rsid w:val="004240B4"/>
    <w:rsid w:val="00431152"/>
    <w:rsid w:val="00437FE5"/>
    <w:rsid w:val="004536A8"/>
    <w:rsid w:val="00487D81"/>
    <w:rsid w:val="004C650E"/>
    <w:rsid w:val="004D4F2F"/>
    <w:rsid w:val="00500ACD"/>
    <w:rsid w:val="005530DE"/>
    <w:rsid w:val="00582365"/>
    <w:rsid w:val="005D1CB6"/>
    <w:rsid w:val="005D3D43"/>
    <w:rsid w:val="005D66BB"/>
    <w:rsid w:val="0062073E"/>
    <w:rsid w:val="006302ED"/>
    <w:rsid w:val="006E1FC4"/>
    <w:rsid w:val="0071037B"/>
    <w:rsid w:val="007177B8"/>
    <w:rsid w:val="007366D8"/>
    <w:rsid w:val="00760126"/>
    <w:rsid w:val="00771650"/>
    <w:rsid w:val="00840718"/>
    <w:rsid w:val="00846903"/>
    <w:rsid w:val="00855D1F"/>
    <w:rsid w:val="0087346D"/>
    <w:rsid w:val="00885043"/>
    <w:rsid w:val="00887220"/>
    <w:rsid w:val="008B1277"/>
    <w:rsid w:val="0090337E"/>
    <w:rsid w:val="009602E1"/>
    <w:rsid w:val="0096317C"/>
    <w:rsid w:val="0099525A"/>
    <w:rsid w:val="009A6557"/>
    <w:rsid w:val="00A115EA"/>
    <w:rsid w:val="00AD4FF3"/>
    <w:rsid w:val="00B012EB"/>
    <w:rsid w:val="00B14B5B"/>
    <w:rsid w:val="00B417BE"/>
    <w:rsid w:val="00BD2D83"/>
    <w:rsid w:val="00BE3888"/>
    <w:rsid w:val="00C14731"/>
    <w:rsid w:val="00C349EB"/>
    <w:rsid w:val="00C748FE"/>
    <w:rsid w:val="00CB7718"/>
    <w:rsid w:val="00D140B1"/>
    <w:rsid w:val="00D50386"/>
    <w:rsid w:val="00D54712"/>
    <w:rsid w:val="00D61390"/>
    <w:rsid w:val="00D9590C"/>
    <w:rsid w:val="00D96413"/>
    <w:rsid w:val="00DA1FDC"/>
    <w:rsid w:val="00DA4E15"/>
    <w:rsid w:val="00DF6840"/>
    <w:rsid w:val="00E83C48"/>
    <w:rsid w:val="00ED1D19"/>
    <w:rsid w:val="00F21B0A"/>
    <w:rsid w:val="00F21CEB"/>
    <w:rsid w:val="00F340EC"/>
    <w:rsid w:val="00FA4A27"/>
    <w:rsid w:val="00FE4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B923618"/>
  <w15:docId w15:val="{1149811B-1D31-4C5E-8F10-B55B9492A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000000" w:themeColor="text1"/>
        <w:sz w:val="18"/>
        <w:szCs w:val="18"/>
        <w:lang w:val="pt-PT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1" w:qFormat="1"/>
    <w:lsdException w:name="heading 2" w:semiHidden="1" w:uiPriority="1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semiHidden="1" w:uiPriority="12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6557"/>
    <w:pPr>
      <w:spacing w:line="360" w:lineRule="auto"/>
      <w:jc w:val="both"/>
    </w:pPr>
    <w:rPr>
      <w:sz w:val="24"/>
    </w:rPr>
  </w:style>
  <w:style w:type="paragraph" w:styleId="Ttulo1">
    <w:name w:val="heading 1"/>
    <w:basedOn w:val="SemEspaamento"/>
    <w:link w:val="Ttulo1Char"/>
    <w:uiPriority w:val="9"/>
    <w:qFormat/>
    <w:rsid w:val="009A6557"/>
    <w:pPr>
      <w:spacing w:after="360"/>
      <w:contextualSpacing/>
      <w:outlineLvl w:val="0"/>
    </w:pPr>
    <w:rPr>
      <w:rFonts w:ascii="Times New Roman" w:hAnsi="Times New Roman" w:cs="Times New Roman"/>
      <w:b/>
      <w:caps/>
      <w:sz w:val="24"/>
      <w:szCs w:val="60"/>
      <w:lang w:eastAsia="en-US"/>
    </w:rPr>
  </w:style>
  <w:style w:type="paragraph" w:styleId="Ttulo2">
    <w:name w:val="heading 2"/>
    <w:basedOn w:val="Normal"/>
    <w:link w:val="Ttulo2Char"/>
    <w:uiPriority w:val="9"/>
    <w:qFormat/>
    <w:rsid w:val="009A6557"/>
    <w:pPr>
      <w:keepNext/>
      <w:spacing w:after="360"/>
      <w:contextualSpacing/>
      <w:outlineLvl w:val="1"/>
    </w:pPr>
    <w:rPr>
      <w:rFonts w:ascii="Times New Roman" w:hAnsi="Times New Roman" w:cs="Arial"/>
      <w:b/>
      <w:bCs/>
      <w:i/>
      <w:iCs/>
      <w:szCs w:val="34"/>
      <w:lang w:eastAsia="en-US"/>
    </w:rPr>
  </w:style>
  <w:style w:type="paragraph" w:styleId="Ttulo3">
    <w:name w:val="heading 3"/>
    <w:basedOn w:val="Normal"/>
    <w:link w:val="Ttulo3Char"/>
    <w:uiPriority w:val="9"/>
    <w:qFormat/>
    <w:rsid w:val="008B1277"/>
    <w:pPr>
      <w:spacing w:after="360" w:line="240" w:lineRule="auto"/>
      <w:contextualSpacing/>
      <w:jc w:val="left"/>
      <w:outlineLvl w:val="2"/>
    </w:pPr>
    <w:rPr>
      <w:rFonts w:ascii="Arial" w:hAnsi="Arial" w:cs="Times New Roman"/>
      <w:caps/>
      <w:color w:val="auto"/>
      <w:lang w:eastAsia="en-US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025904"/>
    <w:pPr>
      <w:spacing w:before="680" w:after="200" w:line="240" w:lineRule="auto"/>
      <w:contextualSpacing/>
      <w:jc w:val="left"/>
      <w:outlineLvl w:val="3"/>
    </w:pPr>
    <w:rPr>
      <w:rFonts w:ascii="Arial" w:eastAsiaTheme="majorEastAsia" w:hAnsi="Arial" w:cstheme="majorBidi"/>
      <w:b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B14B5B"/>
    <w:pPr>
      <w:keepNext/>
      <w:keepLines/>
      <w:spacing w:before="100" w:after="100"/>
      <w:outlineLvl w:val="4"/>
    </w:pPr>
    <w:rPr>
      <w:rFonts w:eastAsiaTheme="majorEastAsia" w:cstheme="majorBidi"/>
      <w:color w:val="FFFFFF" w:themeColor="background1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C650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94E1C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9525A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94E1C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9525A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C650E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tulodoLivro">
    <w:name w:val="Book Title"/>
    <w:basedOn w:val="Fontepargpadro"/>
    <w:uiPriority w:val="33"/>
    <w:semiHidden/>
    <w:unhideWhenUsed/>
    <w:qFormat/>
    <w:rPr>
      <w:b/>
      <w:bCs/>
      <w:i/>
      <w:iCs/>
      <w:spacing w:val="0"/>
    </w:rPr>
  </w:style>
  <w:style w:type="character" w:styleId="RefernciaIntensa">
    <w:name w:val="Intense Reference"/>
    <w:basedOn w:val="Fontepargpadro"/>
    <w:uiPriority w:val="32"/>
    <w:semiHidden/>
    <w:unhideWhenUsed/>
    <w:qFormat/>
    <w:rsid w:val="004C650E"/>
    <w:rPr>
      <w:b/>
      <w:bCs/>
      <w:caps w:val="0"/>
      <w:smallCaps/>
      <w:color w:val="3E762A" w:themeColor="accent1" w:themeShade="BF"/>
      <w:spacing w:val="0"/>
    </w:rPr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Rodap">
    <w:name w:val="footer"/>
    <w:basedOn w:val="Normal"/>
    <w:link w:val="RodapChar"/>
    <w:uiPriority w:val="99"/>
    <w:unhideWhenUsed/>
    <w:rsid w:val="00855D1F"/>
    <w:pPr>
      <w:tabs>
        <w:tab w:val="center" w:pos="4680"/>
        <w:tab w:val="right" w:pos="9360"/>
      </w:tabs>
    </w:pPr>
    <w:rPr>
      <w:sz w:val="20"/>
    </w:rPr>
  </w:style>
  <w:style w:type="character" w:customStyle="1" w:styleId="RodapChar">
    <w:name w:val="Rodapé Char"/>
    <w:basedOn w:val="Fontepargpadro"/>
    <w:link w:val="Rodap"/>
    <w:uiPriority w:val="99"/>
    <w:rsid w:val="00855D1F"/>
    <w:rPr>
      <w:sz w:val="20"/>
    </w:rPr>
  </w:style>
  <w:style w:type="character" w:customStyle="1" w:styleId="Ttulo1Char">
    <w:name w:val="Título 1 Char"/>
    <w:basedOn w:val="Fontepargpadro"/>
    <w:link w:val="Ttulo1"/>
    <w:uiPriority w:val="9"/>
    <w:rsid w:val="009A6557"/>
    <w:rPr>
      <w:rFonts w:ascii="Times New Roman" w:hAnsi="Times New Roman" w:cs="Times New Roman"/>
      <w:b/>
      <w:caps/>
      <w:sz w:val="24"/>
      <w:szCs w:val="60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rsid w:val="009A6557"/>
    <w:rPr>
      <w:rFonts w:ascii="Times New Roman" w:hAnsi="Times New Roman" w:cs="Arial"/>
      <w:b/>
      <w:bCs/>
      <w:i/>
      <w:iCs/>
      <w:sz w:val="24"/>
      <w:szCs w:val="34"/>
      <w:lang w:eastAsia="en-US"/>
    </w:rPr>
  </w:style>
  <w:style w:type="character" w:customStyle="1" w:styleId="Ttulo3Char">
    <w:name w:val="Título 3 Char"/>
    <w:basedOn w:val="Fontepargpadro"/>
    <w:link w:val="Ttulo3"/>
    <w:uiPriority w:val="9"/>
    <w:rsid w:val="008B1277"/>
    <w:rPr>
      <w:rFonts w:ascii="Arial" w:hAnsi="Arial" w:cs="Times New Roman"/>
      <w:caps/>
      <w:color w:val="auto"/>
      <w:sz w:val="24"/>
      <w:lang w:eastAsia="en-US"/>
    </w:rPr>
  </w:style>
  <w:style w:type="table" w:styleId="Tabelacomgrade">
    <w:name w:val="Table Grid"/>
    <w:basedOn w:val="Tabelanormal"/>
    <w:rPr>
      <w:rFonts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me">
    <w:name w:val="Nome"/>
    <w:basedOn w:val="Normal"/>
    <w:uiPriority w:val="18"/>
    <w:qFormat/>
    <w:pPr>
      <w:spacing w:before="600" w:after="400"/>
      <w:jc w:val="center"/>
    </w:pPr>
    <w:rPr>
      <w:rFonts w:cs="Times New Roman"/>
      <w:b/>
      <w:i/>
      <w:color w:val="044458" w:themeColor="accent6" w:themeShade="80"/>
      <w:sz w:val="34"/>
      <w:lang w:eastAsia="en-US"/>
    </w:rPr>
  </w:style>
  <w:style w:type="paragraph" w:customStyle="1" w:styleId="Informaesdecontato">
    <w:name w:val="Informações de contato"/>
    <w:basedOn w:val="Normal"/>
    <w:uiPriority w:val="19"/>
    <w:qFormat/>
    <w:rsid w:val="00D96413"/>
    <w:pPr>
      <w:spacing w:before="160"/>
      <w:contextualSpacing/>
    </w:pPr>
    <w:rPr>
      <w:rFonts w:cs="Times New Roman"/>
      <w:b/>
      <w:color w:val="FFFFFF" w:themeColor="background1"/>
      <w:lang w:eastAsia="en-US"/>
    </w:rPr>
  </w:style>
  <w:style w:type="paragraph" w:styleId="Commarcadores">
    <w:name w:val="List Bullet"/>
    <w:basedOn w:val="Normal"/>
    <w:uiPriority w:val="12"/>
    <w:qFormat/>
    <w:pPr>
      <w:numPr>
        <w:numId w:val="1"/>
      </w:numPr>
      <w:spacing w:after="120"/>
    </w:pPr>
    <w:rPr>
      <w:rFonts w:cs="Times New Roman"/>
      <w:sz w:val="20"/>
      <w:lang w:eastAsia="en-US"/>
    </w:rPr>
  </w:style>
  <w:style w:type="paragraph" w:styleId="SemEspaamento">
    <w:name w:val="No Spacing"/>
    <w:uiPriority w:val="1"/>
    <w:semiHidden/>
    <w:unhideWhenUsed/>
    <w:qFormat/>
  </w:style>
  <w:style w:type="character" w:styleId="TextodoEspaoReservado">
    <w:name w:val="Placeholder Text"/>
    <w:basedOn w:val="Fontepargpadro"/>
    <w:uiPriority w:val="99"/>
    <w:semiHidden/>
    <w:rsid w:val="004C650E"/>
    <w:rPr>
      <w:color w:val="595959" w:themeColor="text1" w:themeTint="A6"/>
    </w:rPr>
  </w:style>
  <w:style w:type="paragraph" w:styleId="Numerada">
    <w:name w:val="List Number"/>
    <w:basedOn w:val="Normal"/>
    <w:uiPriority w:val="12"/>
    <w:qFormat/>
    <w:pPr>
      <w:numPr>
        <w:numId w:val="3"/>
      </w:numPr>
      <w:spacing w:after="120"/>
    </w:pPr>
    <w:rPr>
      <w:rFonts w:cs="Times New Roman"/>
      <w:sz w:val="20"/>
      <w:lang w:eastAsia="en-US"/>
    </w:rPr>
  </w:style>
  <w:style w:type="character" w:styleId="Hyperlink">
    <w:name w:val="Hyperlink"/>
    <w:basedOn w:val="Fontepargpadro"/>
    <w:uiPriority w:val="99"/>
    <w:unhideWhenUsed/>
    <w:rsid w:val="004C650E"/>
    <w:rPr>
      <w:color w:val="3E762A" w:themeColor="accent1" w:themeShade="BF"/>
      <w:u w:val="single"/>
    </w:rPr>
  </w:style>
  <w:style w:type="character" w:customStyle="1" w:styleId="Menonoresolvida">
    <w:name w:val="Menção não resolvida"/>
    <w:basedOn w:val="Fontepargpadro"/>
    <w:uiPriority w:val="99"/>
    <w:semiHidden/>
    <w:unhideWhenUsed/>
    <w:rsid w:val="004C650E"/>
    <w:rPr>
      <w:color w:val="595959" w:themeColor="text1" w:themeTint="A6"/>
      <w:shd w:val="clear" w:color="auto" w:fill="E6E6E6"/>
    </w:rPr>
  </w:style>
  <w:style w:type="character" w:styleId="nfase">
    <w:name w:val="Emphasis"/>
    <w:basedOn w:val="Fontepargpadro"/>
    <w:uiPriority w:val="20"/>
    <w:semiHidden/>
    <w:qFormat/>
    <w:rsid w:val="00840718"/>
    <w:rPr>
      <w:iCs/>
      <w:color w:val="FFFFFF" w:themeColor="background1"/>
    </w:rPr>
  </w:style>
  <w:style w:type="character" w:customStyle="1" w:styleId="Ttulo4Char">
    <w:name w:val="Título 4 Char"/>
    <w:basedOn w:val="Fontepargpadro"/>
    <w:link w:val="Ttulo4"/>
    <w:uiPriority w:val="9"/>
    <w:rsid w:val="00025904"/>
    <w:rPr>
      <w:rFonts w:ascii="Arial" w:eastAsiaTheme="majorEastAsia" w:hAnsi="Arial" w:cstheme="majorBidi"/>
      <w:b/>
      <w:iCs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B14B5B"/>
    <w:rPr>
      <w:rFonts w:eastAsiaTheme="majorEastAsia" w:cstheme="majorBidi"/>
      <w:color w:val="FFFFFF" w:themeColor="background1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C650E"/>
    <w:rPr>
      <w:rFonts w:asciiTheme="majorHAnsi" w:eastAsiaTheme="majorEastAsia" w:hAnsiTheme="majorHAnsi" w:cstheme="majorBidi"/>
      <w:color w:val="294E1C" w:themeColor="accent1" w:themeShade="7F"/>
      <w:sz w:val="24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C650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nfaseIntensa">
    <w:name w:val="Intense Emphasis"/>
    <w:basedOn w:val="Fontepargpadro"/>
    <w:uiPriority w:val="21"/>
    <w:semiHidden/>
    <w:unhideWhenUsed/>
    <w:qFormat/>
    <w:rsid w:val="004C650E"/>
    <w:rPr>
      <w:i/>
      <w:iCs/>
      <w:color w:val="3E762A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unhideWhenUsed/>
    <w:qFormat/>
    <w:rsid w:val="004C650E"/>
    <w:pPr>
      <w:pBdr>
        <w:top w:val="single" w:sz="4" w:space="10" w:color="3E762A" w:themeColor="accent1" w:themeShade="BF"/>
        <w:bottom w:val="single" w:sz="4" w:space="10" w:color="3E762A" w:themeColor="accent1" w:themeShade="BF"/>
      </w:pBdr>
      <w:spacing w:before="360" w:after="360"/>
      <w:ind w:left="864" w:right="864"/>
      <w:jc w:val="center"/>
    </w:pPr>
    <w:rPr>
      <w:i/>
      <w:iCs/>
      <w:color w:val="3E762A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4C650E"/>
    <w:rPr>
      <w:i/>
      <w:iCs/>
      <w:color w:val="3E762A" w:themeColor="accent1" w:themeShade="BF"/>
      <w:sz w:val="24"/>
    </w:rPr>
  </w:style>
  <w:style w:type="paragraph" w:styleId="Textoembloco">
    <w:name w:val="Block Text"/>
    <w:basedOn w:val="Normal"/>
    <w:uiPriority w:val="99"/>
    <w:semiHidden/>
    <w:unhideWhenUsed/>
    <w:rsid w:val="004C650E"/>
    <w:pPr>
      <w:pBdr>
        <w:top w:val="single" w:sz="2" w:space="10" w:color="3E762A" w:themeColor="accent1" w:themeShade="BF" w:shadow="1"/>
        <w:left w:val="single" w:sz="2" w:space="10" w:color="3E762A" w:themeColor="accent1" w:themeShade="BF" w:shadow="1"/>
        <w:bottom w:val="single" w:sz="2" w:space="10" w:color="3E762A" w:themeColor="accent1" w:themeShade="BF" w:shadow="1"/>
        <w:right w:val="single" w:sz="2" w:space="10" w:color="3E762A" w:themeColor="accent1" w:themeShade="BF" w:shadow="1"/>
      </w:pBdr>
      <w:ind w:left="1152" w:right="1152"/>
    </w:pPr>
    <w:rPr>
      <w:i/>
      <w:iCs/>
      <w:color w:val="3E762A" w:themeColor="accent1" w:themeShade="BF"/>
    </w:rPr>
  </w:style>
  <w:style w:type="character" w:styleId="HiperlinkVisitado">
    <w:name w:val="FollowedHyperlink"/>
    <w:basedOn w:val="Fontepargpadro"/>
    <w:uiPriority w:val="99"/>
    <w:semiHidden/>
    <w:unhideWhenUsed/>
    <w:rsid w:val="004C650E"/>
    <w:rPr>
      <w:color w:val="A75E05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99525A"/>
    <w:pPr>
      <w:spacing w:after="200"/>
    </w:pPr>
    <w:rPr>
      <w:i/>
      <w:iCs/>
      <w:color w:val="455F51" w:themeColor="text2"/>
      <w:sz w:val="18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9525A"/>
    <w:rPr>
      <w:rFonts w:asciiTheme="majorHAnsi" w:eastAsiaTheme="majorEastAsia" w:hAnsiTheme="majorHAnsi" w:cstheme="majorBidi"/>
      <w:i/>
      <w:iCs/>
      <w:color w:val="294E1C" w:themeColor="accent1" w:themeShade="7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9525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PargrafodaLista">
    <w:name w:val="List Paragraph"/>
    <w:basedOn w:val="Normal"/>
    <w:uiPriority w:val="34"/>
    <w:unhideWhenUsed/>
    <w:qFormat/>
    <w:rsid w:val="0099525A"/>
    <w:pPr>
      <w:ind w:left="720"/>
      <w:contextualSpacing/>
    </w:pPr>
  </w:style>
  <w:style w:type="paragraph" w:styleId="Citao">
    <w:name w:val="Quote"/>
    <w:basedOn w:val="Normal"/>
    <w:next w:val="Normal"/>
    <w:link w:val="CitaoChar"/>
    <w:uiPriority w:val="29"/>
    <w:semiHidden/>
    <w:unhideWhenUsed/>
    <w:qFormat/>
    <w:rsid w:val="0099525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99525A"/>
    <w:rPr>
      <w:i/>
      <w:iCs/>
      <w:color w:val="404040" w:themeColor="text1" w:themeTint="BF"/>
      <w:sz w:val="24"/>
    </w:rPr>
  </w:style>
  <w:style w:type="character" w:styleId="Forte">
    <w:name w:val="Strong"/>
    <w:basedOn w:val="Fontepargpadro"/>
    <w:uiPriority w:val="22"/>
    <w:semiHidden/>
    <w:unhideWhenUsed/>
    <w:qFormat/>
    <w:rsid w:val="0099525A"/>
    <w:rPr>
      <w:b/>
      <w:bCs/>
    </w:rPr>
  </w:style>
  <w:style w:type="paragraph" w:styleId="Subttulo">
    <w:name w:val="Subtitle"/>
    <w:basedOn w:val="Normal"/>
    <w:next w:val="Normal"/>
    <w:link w:val="SubttuloChar"/>
    <w:uiPriority w:val="11"/>
    <w:semiHidden/>
    <w:unhideWhenUsed/>
    <w:qFormat/>
    <w:rsid w:val="0099525A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uiPriority w:val="11"/>
    <w:semiHidden/>
    <w:rsid w:val="0099525A"/>
    <w:rPr>
      <w:color w:val="5A5A5A" w:themeColor="text1" w:themeTint="A5"/>
      <w:spacing w:val="15"/>
      <w:sz w:val="22"/>
      <w:szCs w:val="22"/>
    </w:rPr>
  </w:style>
  <w:style w:type="character" w:styleId="nfaseSutil">
    <w:name w:val="Subtle Emphasis"/>
    <w:basedOn w:val="Fontepargpadro"/>
    <w:uiPriority w:val="19"/>
    <w:semiHidden/>
    <w:unhideWhenUsed/>
    <w:qFormat/>
    <w:rsid w:val="0099525A"/>
    <w:rPr>
      <w:i/>
      <w:iCs/>
      <w:color w:val="404040" w:themeColor="text1" w:themeTint="BF"/>
    </w:rPr>
  </w:style>
  <w:style w:type="character" w:styleId="RefernciaSutil">
    <w:name w:val="Subtle Reference"/>
    <w:basedOn w:val="Fontepargpadro"/>
    <w:uiPriority w:val="31"/>
    <w:semiHidden/>
    <w:unhideWhenUsed/>
    <w:qFormat/>
    <w:rsid w:val="0099525A"/>
    <w:rPr>
      <w:smallCaps/>
      <w:color w:val="5A5A5A" w:themeColor="text1" w:themeTint="A5"/>
    </w:rPr>
  </w:style>
  <w:style w:type="paragraph" w:styleId="Ttulo">
    <w:name w:val="Title"/>
    <w:basedOn w:val="Normal"/>
    <w:next w:val="Normal"/>
    <w:link w:val="TtuloChar"/>
    <w:uiPriority w:val="10"/>
    <w:semiHidden/>
    <w:unhideWhenUsed/>
    <w:qFormat/>
    <w:rsid w:val="0099525A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semiHidden/>
    <w:rsid w:val="0099525A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99525A"/>
    <w:pPr>
      <w:keepNext/>
      <w:keepLines/>
      <w:spacing w:before="240" w:after="0"/>
      <w:contextualSpacing w:val="0"/>
      <w:outlineLvl w:val="9"/>
    </w:pPr>
    <w:rPr>
      <w:rFonts w:asciiTheme="majorHAnsi" w:eastAsiaTheme="majorEastAsia" w:hAnsiTheme="majorHAnsi" w:cstheme="majorBidi"/>
      <w:b w:val="0"/>
      <w:caps w:val="0"/>
      <w:color w:val="3E762A" w:themeColor="accent1" w:themeShade="BF"/>
      <w:sz w:val="32"/>
      <w:szCs w:val="32"/>
      <w:lang w:eastAsia="ja-JP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A4E15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A4E15"/>
    <w:rPr>
      <w:rFonts w:ascii="Tahoma" w:hAnsi="Tahoma" w:cs="Tahoma"/>
      <w:sz w:val="16"/>
      <w:szCs w:val="16"/>
    </w:rPr>
  </w:style>
  <w:style w:type="character" w:styleId="MenoPendente">
    <w:name w:val="Unresolved Mention"/>
    <w:basedOn w:val="Fontepargpadro"/>
    <w:uiPriority w:val="99"/>
    <w:semiHidden/>
    <w:unhideWhenUsed/>
    <w:rsid w:val="00191FB7"/>
    <w:rPr>
      <w:color w:val="605E5C"/>
      <w:shd w:val="clear" w:color="auto" w:fill="E1DFDD"/>
    </w:rPr>
  </w:style>
  <w:style w:type="paragraph" w:customStyle="1" w:styleId="Legendas">
    <w:name w:val="Legendas"/>
    <w:basedOn w:val="Legenda"/>
    <w:qFormat/>
    <w:rsid w:val="00191FB7"/>
    <w:pPr>
      <w:keepNext/>
      <w:spacing w:after="0" w:line="240" w:lineRule="auto"/>
      <w:jc w:val="center"/>
    </w:pPr>
    <w:rPr>
      <w:b/>
    </w:rPr>
  </w:style>
  <w:style w:type="paragraph" w:customStyle="1" w:styleId="Code">
    <w:name w:val="Code"/>
    <w:basedOn w:val="Normal"/>
    <w:qFormat/>
    <w:rsid w:val="00A115EA"/>
    <w:pPr>
      <w:pBdr>
        <w:top w:val="single" w:sz="8" w:space="1" w:color="auto" w:shadow="1"/>
        <w:left w:val="single" w:sz="8" w:space="4" w:color="auto" w:shadow="1"/>
        <w:bottom w:val="single" w:sz="8" w:space="1" w:color="auto" w:shadow="1"/>
        <w:right w:val="single" w:sz="8" w:space="4" w:color="auto" w:shadow="1"/>
      </w:pBdr>
      <w:spacing w:before="240"/>
      <w:ind w:left="284" w:right="284"/>
    </w:pPr>
    <w:rPr>
      <w:rFonts w:ascii="Courier New" w:hAnsi="Courier New"/>
      <w:b/>
      <w:color w:val="066684" w:themeColor="accent6" w:themeShade="BF"/>
      <w:shd w:val="clear" w:color="auto" w:fill="FFFFFF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DF6840"/>
    <w:pPr>
      <w:spacing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DF6840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DF684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10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http://hdl.handle.net/20.500.11959/100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jp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jp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3.jpg"/><Relationship Id="rId23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7.jp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jpg"/><Relationship Id="rId22" Type="http://schemas.openxmlformats.org/officeDocument/2006/relationships/header" Target="header1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geonames.org/" TargetMode="External"/><Relationship Id="rId1" Type="http://schemas.openxmlformats.org/officeDocument/2006/relationships/hyperlink" Target="https://viaf.org/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.svg"/><Relationship Id="rId2" Type="http://schemas.openxmlformats.org/officeDocument/2006/relationships/image" Target="media/image11.png"/><Relationship Id="rId1" Type="http://schemas.openxmlformats.org/officeDocument/2006/relationships/image" Target="media/image10.jpg"/><Relationship Id="rId5" Type="http://schemas.openxmlformats.org/officeDocument/2006/relationships/image" Target="media/image14.svg"/><Relationship Id="rId4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est&#227;odoConhecimento\AppData\Roaming\Microsoft\Templates\Panfleto%20com%20elementos%20art&#237;sticos%20e%20guias%20destac&#225;vei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71AB35550AA400B8C866FEEA4A05B0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BF4A1BE-F85B-44B5-8E78-3B688BA4162B}"/>
      </w:docPartPr>
      <w:docPartBody>
        <w:p w:rsidR="00000000" w:rsidRDefault="003A1CA4">
          <w:pPr>
            <w:pStyle w:val="B71AB35550AA400B8C866FEEA4A05B00"/>
          </w:pPr>
          <w:r>
            <w:rPr>
              <w:lang w:bidi="pt-BR"/>
            </w:rPr>
            <w:t>Nome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Sans Typewriter Bold Obl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CA4"/>
    <w:rsid w:val="003A1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00895EB50D94A52A13629FBAAC6E308">
    <w:name w:val="900895EB50D94A52A13629FBAAC6E308"/>
  </w:style>
  <w:style w:type="paragraph" w:customStyle="1" w:styleId="6A1952472F104FE2987DA5ECF2542E19">
    <w:name w:val="6A1952472F104FE2987DA5ECF2542E19"/>
  </w:style>
  <w:style w:type="paragraph" w:customStyle="1" w:styleId="B71AB35550AA400B8C866FEEA4A05B00">
    <w:name w:val="B71AB35550AA400B8C866FEEA4A05B00"/>
  </w:style>
  <w:style w:type="character" w:styleId="nfase">
    <w:name w:val="Emphasis"/>
    <w:basedOn w:val="Fontepargpadro"/>
    <w:uiPriority w:val="20"/>
    <w:qFormat/>
    <w:rPr>
      <w:iCs/>
      <w:color w:val="FFFFFF" w:themeColor="background1"/>
    </w:rPr>
  </w:style>
  <w:style w:type="paragraph" w:customStyle="1" w:styleId="4321DF6B51C14671AF90AC6AD6887F15">
    <w:name w:val="4321DF6B51C14671AF90AC6AD6887F15"/>
  </w:style>
  <w:style w:type="paragraph" w:customStyle="1" w:styleId="37B000E617CE4422A51C511F3C94A5A7">
    <w:name w:val="37B000E617CE4422A51C511F3C94A5A7"/>
  </w:style>
  <w:style w:type="paragraph" w:customStyle="1" w:styleId="17FC6A87CB0249588811777AF69449BA">
    <w:name w:val="17FC6A87CB0249588811777AF69449BA"/>
  </w:style>
  <w:style w:type="paragraph" w:customStyle="1" w:styleId="34E68E0629FF43898AF87B77B1DA5CDE">
    <w:name w:val="34E68E0629FF43898AF87B77B1DA5CDE"/>
  </w:style>
  <w:style w:type="paragraph" w:customStyle="1" w:styleId="3CDE8503A0AF43F587655A4A3CB1F9C7">
    <w:name w:val="3CDE8503A0AF43F587655A4A3CB1F9C7"/>
  </w:style>
  <w:style w:type="paragraph" w:customStyle="1" w:styleId="9909D3602E3B4779898189751F037106">
    <w:name w:val="9909D3602E3B4779898189751F037106"/>
  </w:style>
  <w:style w:type="paragraph" w:customStyle="1" w:styleId="220241F13ABF4C8999C55383459207AF">
    <w:name w:val="220241F13ABF4C8999C55383459207AF"/>
  </w:style>
  <w:style w:type="paragraph" w:customStyle="1" w:styleId="18F892D67C5E4BAD8E14D0EF9EDBE8FF">
    <w:name w:val="18F892D67C5E4BAD8E14D0EF9EDBE8FF"/>
  </w:style>
  <w:style w:type="paragraph" w:customStyle="1" w:styleId="4EC483297A51478FAF73C60BB3CBC3A1">
    <w:name w:val="4EC483297A51478FAF73C60BB3CBC3A1"/>
  </w:style>
  <w:style w:type="paragraph" w:customStyle="1" w:styleId="C7BF2FD988B646BEB2A9237ACB456F7A">
    <w:name w:val="C7BF2FD988B646BEB2A9237ACB456F7A"/>
  </w:style>
  <w:style w:type="paragraph" w:customStyle="1" w:styleId="D575E9AB6EE54B638E53CDE4DA52B874">
    <w:name w:val="D575E9AB6EE54B638E53CDE4DA52B874"/>
  </w:style>
  <w:style w:type="paragraph" w:customStyle="1" w:styleId="BE5A98853EA743879428147C454597C6">
    <w:name w:val="BE5A98853EA743879428147C454597C6"/>
  </w:style>
  <w:style w:type="paragraph" w:customStyle="1" w:styleId="9831B7407C2740058DC99B978C658D41">
    <w:name w:val="9831B7407C2740058DC99B978C658D41"/>
  </w:style>
  <w:style w:type="paragraph" w:customStyle="1" w:styleId="83C75BB6B41745019E3F49CC4F07E534">
    <w:name w:val="83C75BB6B41745019E3F49CC4F07E534"/>
  </w:style>
  <w:style w:type="paragraph" w:customStyle="1" w:styleId="E219260B13CF4FF887BCA50D7D2CAA9C">
    <w:name w:val="E219260B13CF4FF887BCA50D7D2CAA9C"/>
  </w:style>
  <w:style w:type="paragraph" w:customStyle="1" w:styleId="E3228E0B3E9749789F49A99B4C2CB37F">
    <w:name w:val="E3228E0B3E9749789F49A99B4C2CB37F"/>
  </w:style>
  <w:style w:type="paragraph" w:customStyle="1" w:styleId="C56121A642E64CBF8353981263A22CBE">
    <w:name w:val="C56121A642E64CBF8353981263A22CBE"/>
  </w:style>
  <w:style w:type="paragraph" w:customStyle="1" w:styleId="A845E5A14D0742A89518B4B7F5278C06">
    <w:name w:val="A845E5A14D0742A89518B4B7F5278C06"/>
  </w:style>
  <w:style w:type="paragraph" w:customStyle="1" w:styleId="8B532278577B4951B9B4D006AFB72597">
    <w:name w:val="8B532278577B4951B9B4D006AFB72597"/>
  </w:style>
  <w:style w:type="paragraph" w:customStyle="1" w:styleId="326B646908C0431CA15E1920BABFF060">
    <w:name w:val="326B646908C0431CA15E1920BABFF060"/>
  </w:style>
  <w:style w:type="paragraph" w:customStyle="1" w:styleId="A4AE767D5E3344A2A8750A9CB10DDF2A">
    <w:name w:val="A4AE767D5E3344A2A8750A9CB10DDF2A"/>
  </w:style>
  <w:style w:type="paragraph" w:customStyle="1" w:styleId="FF1F42EAB1074580B187FAD792A5903F">
    <w:name w:val="FF1F42EAB1074580B187FAD792A5903F"/>
  </w:style>
  <w:style w:type="paragraph" w:customStyle="1" w:styleId="49EED70B1DF94E8CBE3D3F1862720125">
    <w:name w:val="49EED70B1DF94E8CBE3D3F1862720125"/>
  </w:style>
  <w:style w:type="paragraph" w:customStyle="1" w:styleId="4EFD749BBD6C41A89BE62FA9B75AE3DA">
    <w:name w:val="4EFD749BBD6C41A89BE62FA9B75AE3DA"/>
  </w:style>
  <w:style w:type="paragraph" w:customStyle="1" w:styleId="B2A697AD1BA84F1C82D9A6A853FA8384">
    <w:name w:val="B2A697AD1BA84F1C82D9A6A853FA8384"/>
  </w:style>
  <w:style w:type="paragraph" w:customStyle="1" w:styleId="35C8B46372D9494CAEAE7A8EE8ECD0E7">
    <w:name w:val="35C8B46372D9494CAEAE7A8EE8ECD0E7"/>
  </w:style>
  <w:style w:type="paragraph" w:customStyle="1" w:styleId="C71AB327EE0A4F7BA7046D4FB6A822D0">
    <w:name w:val="C71AB327EE0A4F7BA7046D4FB6A822D0"/>
  </w:style>
  <w:style w:type="paragraph" w:customStyle="1" w:styleId="702E2AC5C3CF405C9CFCE418CE88D6A5">
    <w:name w:val="702E2AC5C3CF405C9CFCE418CE88D6A5"/>
  </w:style>
  <w:style w:type="paragraph" w:customStyle="1" w:styleId="D86E5290949E459899B030CB98B99CBA">
    <w:name w:val="D86E5290949E459899B030CB98B99CBA"/>
  </w:style>
  <w:style w:type="paragraph" w:customStyle="1" w:styleId="B225C7549F984571B51C8000802FFE25">
    <w:name w:val="B225C7549F984571B51C8000802FFE25"/>
  </w:style>
  <w:style w:type="paragraph" w:customStyle="1" w:styleId="1D6337DA77684E708B9C5CAB9086CC52">
    <w:name w:val="1D6337DA77684E708B9C5CAB9086CC52"/>
  </w:style>
  <w:style w:type="paragraph" w:customStyle="1" w:styleId="3682BABFBE1246F994484B0BFF9F83AB">
    <w:name w:val="3682BABFBE1246F994484B0BFF9F83AB"/>
  </w:style>
  <w:style w:type="paragraph" w:customStyle="1" w:styleId="3963BA275E1549BBA74387222F49FAF0">
    <w:name w:val="3963BA275E1549BBA74387222F49FAF0"/>
  </w:style>
  <w:style w:type="paragraph" w:customStyle="1" w:styleId="F5A399A83F3C405EB74248199AE990DC">
    <w:name w:val="F5A399A83F3C405EB74248199AE990DC"/>
  </w:style>
  <w:style w:type="paragraph" w:customStyle="1" w:styleId="2D3586C70C4F40AAB1A0CB7E1882563B">
    <w:name w:val="2D3586C70C4F40AAB1A0CB7E1882563B"/>
  </w:style>
  <w:style w:type="paragraph" w:customStyle="1" w:styleId="B19309BEF8104F3C9C0756F138F088AC">
    <w:name w:val="B19309BEF8104F3C9C0756F138F088AC"/>
  </w:style>
  <w:style w:type="paragraph" w:customStyle="1" w:styleId="E06A0C4911024813A7C0D764E95AEE4E">
    <w:name w:val="E06A0C4911024813A7C0D764E95AEE4E"/>
  </w:style>
  <w:style w:type="paragraph" w:customStyle="1" w:styleId="4D7A5FB0B255410E9A6E1551655EBB51">
    <w:name w:val="4D7A5FB0B255410E9A6E1551655EBB51"/>
  </w:style>
  <w:style w:type="paragraph" w:customStyle="1" w:styleId="07E104E3DE904BB7A9FBA313E0C8C6BF">
    <w:name w:val="07E104E3DE904BB7A9FBA313E0C8C6BF"/>
  </w:style>
  <w:style w:type="paragraph" w:customStyle="1" w:styleId="BBED318ED0F742D08B6C5D5084DFAF6D">
    <w:name w:val="BBED318ED0F742D08B6C5D5084DFAF6D"/>
  </w:style>
  <w:style w:type="paragraph" w:customStyle="1" w:styleId="486012F311DE4A5ABDD5AFF7788B066B">
    <w:name w:val="486012F311DE4A5ABDD5AFF7788B066B"/>
  </w:style>
  <w:style w:type="paragraph" w:customStyle="1" w:styleId="FE8831173E1044D1BFB8B771AF77BFDA">
    <w:name w:val="FE8831173E1044D1BFB8B771AF77BFDA"/>
  </w:style>
  <w:style w:type="paragraph" w:customStyle="1" w:styleId="30FB68E9BE584A1DB33613556621E320">
    <w:name w:val="30FB68E9BE584A1DB33613556621E320"/>
  </w:style>
  <w:style w:type="paragraph" w:customStyle="1" w:styleId="0D1E5DB6CC664017A8B11ACEA0F17F70">
    <w:name w:val="0D1E5DB6CC664017A8B11ACEA0F17F70"/>
  </w:style>
  <w:style w:type="paragraph" w:customStyle="1" w:styleId="AC8A74B0F0CC4A5CA57586420041AD94">
    <w:name w:val="AC8A74B0F0CC4A5CA57586420041AD94"/>
  </w:style>
  <w:style w:type="paragraph" w:customStyle="1" w:styleId="D813B341067148DFB39FBAF91246D8BE">
    <w:name w:val="D813B341067148DFB39FBAF91246D8BE"/>
  </w:style>
  <w:style w:type="paragraph" w:customStyle="1" w:styleId="B0292190FE294E66B5A6A5E06CEB7B34">
    <w:name w:val="B0292190FE294E66B5A6A5E06CEB7B34"/>
  </w:style>
  <w:style w:type="paragraph" w:customStyle="1" w:styleId="1F2D2271CD9644BFA03CA0666233F0E8">
    <w:name w:val="1F2D2271CD9644BFA03CA0666233F0E8"/>
  </w:style>
  <w:style w:type="paragraph" w:customStyle="1" w:styleId="6563E45A06C547B8BE1040E60A537B7E">
    <w:name w:val="6563E45A06C547B8BE1040E60A537B7E"/>
  </w:style>
  <w:style w:type="paragraph" w:customStyle="1" w:styleId="DC3185A3F1514364B7FD738773C28EDA">
    <w:name w:val="DC3185A3F1514364B7FD738773C28EDA"/>
  </w:style>
  <w:style w:type="paragraph" w:customStyle="1" w:styleId="C1FA286A29404C969FB2CDF2C47F221F">
    <w:name w:val="C1FA286A29404C969FB2CDF2C47F221F"/>
  </w:style>
  <w:style w:type="paragraph" w:customStyle="1" w:styleId="8406F1A84C9E46F7A78F032D7D73B5C5">
    <w:name w:val="8406F1A84C9E46F7A78F032D7D73B5C5"/>
  </w:style>
  <w:style w:type="paragraph" w:customStyle="1" w:styleId="4229A169B09448F88A40E11520690A42">
    <w:name w:val="4229A169B09448F88A40E11520690A42"/>
  </w:style>
  <w:style w:type="paragraph" w:customStyle="1" w:styleId="959ADE30AAB544979837F461553EF625">
    <w:name w:val="959ADE30AAB544979837F461553EF625"/>
  </w:style>
  <w:style w:type="paragraph" w:customStyle="1" w:styleId="05FCCBA21FD841979BD12CB3016356CA">
    <w:name w:val="05FCCBA21FD841979BD12CB3016356CA"/>
  </w:style>
  <w:style w:type="paragraph" w:customStyle="1" w:styleId="F0D0C26B4F554FFF8433FF44D00C4F71">
    <w:name w:val="F0D0C26B4F554FFF8433FF44D00C4F71"/>
  </w:style>
  <w:style w:type="paragraph" w:customStyle="1" w:styleId="7C8327C5F7AE4F66BCCF5FA6933B8387">
    <w:name w:val="7C8327C5F7AE4F66BCCF5FA6933B8387"/>
  </w:style>
  <w:style w:type="paragraph" w:customStyle="1" w:styleId="4CB210DEBE474FDF823D6145801B6767">
    <w:name w:val="4CB210DEBE474FDF823D6145801B67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Flyer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Custom 24">
      <a:majorFont>
        <a:latin typeface="Lucida Sans Typewriter Bold Oblique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3F7D94069FF64A86F7DFF56D60E3BE" ma:contentTypeVersion="8" ma:contentTypeDescription="Create a new document." ma:contentTypeScope="" ma:versionID="f546743083b190ad75c069406db67d24">
  <xsd:schema xmlns:xsd="http://www.w3.org/2001/XMLSchema" xmlns:xs="http://www.w3.org/2001/XMLSchema" xmlns:p="http://schemas.microsoft.com/office/2006/metadata/properties" xmlns:ns2="a4f35948-e619-41b3-aa29-22878b09cfd2" xmlns:ns3="40262f94-9f35-4ac3-9a90-690165a166b7" targetNamespace="http://schemas.microsoft.com/office/2006/metadata/properties" ma:root="true" ma:fieldsID="9f26887884bce316e850381befe1e21a" ns2:_="" ns3:_="">
    <xsd:import namespace="a4f35948-e619-41b3-aa29-22878b09cfd2"/>
    <xsd:import namespace="40262f94-9f35-4ac3-9a90-690165a166b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VSO_x0020_item_x0020_id" minOccurs="0"/>
                <xsd:element ref="ns3:Item_x0020_Details" minOccurs="0"/>
                <xsd:element ref="ns3:Template_x0020_details" minOccurs="0"/>
                <xsd:element ref="ns3:Assetid_x0020_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f35948-e619-41b3-aa29-22878b09cfd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262f94-9f35-4ac3-9a90-690165a166b7" elementFormDefault="qualified">
    <xsd:import namespace="http://schemas.microsoft.com/office/2006/documentManagement/types"/>
    <xsd:import namespace="http://schemas.microsoft.com/office/infopath/2007/PartnerControls"/>
    <xsd:element name="VSO_x0020_item_x0020_id" ma:index="10" nillable="true" ma:displayName="VSO item id" ma:description="Please add the bug number to refer to VSO items." ma:internalName="VSO_x0020_item_x0020_id">
      <xsd:simpleType>
        <xsd:restriction base="dms:Text">
          <xsd:maxLength value="255"/>
        </xsd:restriction>
      </xsd:simpleType>
    </xsd:element>
    <xsd:element name="Item_x0020_Details" ma:index="11" nillable="true" ma:displayName="Item Details" ma:internalName="Item_x0020_Details">
      <xsd:simpleType>
        <xsd:restriction base="dms:Note">
          <xsd:maxLength value="255"/>
        </xsd:restriction>
      </xsd:simpleType>
    </xsd:element>
    <xsd:element name="Template_x0020_details" ma:index="12" nillable="true" ma:displayName="Template details" ma:internalName="Template_x0020_details">
      <xsd:simpleType>
        <xsd:restriction base="dms:Text"/>
      </xsd:simpleType>
    </xsd:element>
    <xsd:element name="Assetid_x0020_" ma:index="13" nillable="true" ma:displayName="Assetid " ma:internalName="Assetid_x0020_">
      <xsd:simpleType>
        <xsd:restriction base="dms:Text"/>
      </xsd:simpleType>
    </xsd:element>
    <xsd:element name="MediaServiceMetadata" ma:index="14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VSO_x0020_item_x0020_id xmlns="40262f94-9f35-4ac3-9a90-690165a166b7" xsi:nil="true"/>
    <Assetid_x0020_ xmlns="40262f94-9f35-4ac3-9a90-690165a166b7" xsi:nil="true"/>
    <Item_x0020_Details xmlns="40262f94-9f35-4ac3-9a90-690165a166b7" xsi:nil="true"/>
    <Template_x0020_details xmlns="40262f94-9f35-4ac3-9a90-690165a166b7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C583E9-2D90-405B-AAFE-BBEC51C2C9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f35948-e619-41b3-aa29-22878b09cfd2"/>
    <ds:schemaRef ds:uri="40262f94-9f35-4ac3-9a90-690165a166b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51ED4DF-1644-456E-BD92-B154BA09ADF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2C89CA4-9C11-4E5F-BD14-54B1C74017E5}">
  <ds:schemaRefs>
    <ds:schemaRef ds:uri="http://schemas.microsoft.com/office/2006/metadata/properties"/>
    <ds:schemaRef ds:uri="http://schemas.microsoft.com/office/infopath/2007/PartnerControls"/>
    <ds:schemaRef ds:uri="40262f94-9f35-4ac3-9a90-690165a166b7"/>
  </ds:schemaRefs>
</ds:datastoreItem>
</file>

<file path=customXml/itemProps5.xml><?xml version="1.0" encoding="utf-8"?>
<ds:datastoreItem xmlns:ds="http://schemas.openxmlformats.org/officeDocument/2006/customXml" ds:itemID="{01B935E1-79B8-47B3-9247-E66A09FDB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Panfleto com elementos artísticos e guias destacáveis.dotx</Template>
  <TotalTime>235</TotalTime>
  <Pages>1</Pages>
  <Words>896</Words>
  <Characters>4841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UFRGS</dc:subject>
  <dc:creator>Gestão do Conhecimento</dc:creator>
  <cp:keywords/>
  <dc:description/>
  <cp:lastModifiedBy>Gestão do Conhecimento</cp:lastModifiedBy>
  <cp:revision>4</cp:revision>
  <dcterms:created xsi:type="dcterms:W3CDTF">2019-06-07T21:05:00Z</dcterms:created>
  <dcterms:modified xsi:type="dcterms:W3CDTF">2019-06-08T01:00:00Z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v-shbahu@microsoft.com</vt:lpwstr>
  </property>
  <property fmtid="{D5CDD505-2E9C-101B-9397-08002B2CF9AE}" pid="5" name="MSIP_Label_f42aa342-8706-4288-bd11-ebb85995028c_SetDate">
    <vt:lpwstr>2018-04-04T05:38:28.5661744Z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  <property fmtid="{D5CDD505-2E9C-101B-9397-08002B2CF9AE}" pid="10" name="ContentTypeId">
    <vt:lpwstr>0x010100AA3F7D94069FF64A86F7DFF56D60E3BE</vt:lpwstr>
  </property>
</Properties>
</file>